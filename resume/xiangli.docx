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420203">
      <w:pPr>
        <w:pStyle w:val="7"/>
        <w:bidi w:val="0"/>
        <w:rPr>
          <w:rFonts w:hint="eastAsia" w:ascii="Times New Roman" w:hAnsi="Times New Roman" w:eastAsia="黑体" w:cs="黑体"/>
          <w:b/>
          <w:bCs/>
          <w:lang w:val="en-US" w:eastAsia="zh-CN"/>
        </w:rPr>
      </w:pPr>
    </w:p>
    <w:p w14:paraId="5AB164DF">
      <w:pPr>
        <w:pStyle w:val="7"/>
        <w:bidi w:val="0"/>
        <w:rPr>
          <w:rFonts w:hint="eastAsia" w:ascii="Times New Roman" w:hAnsi="Times New Roman" w:eastAsia="黑体" w:cs="黑体"/>
          <w:b/>
          <w:bCs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4171315</wp:posOffset>
            </wp:positionH>
            <wp:positionV relativeFrom="paragraph">
              <wp:posOffset>434340</wp:posOffset>
            </wp:positionV>
            <wp:extent cx="821690" cy="1096010"/>
            <wp:effectExtent l="12700" t="12700" r="29210" b="34290"/>
            <wp:wrapNone/>
            <wp:docPr id="139" name="图片 80" descr="/Users/cengyaorun/Downloads/text female/female 职业照  (1).pngfemale 职业照 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0" descr="/Users/cengyaorun/Downloads/text female/female 职业照  (1).pngfemale 职业照  (1)"/>
                    <pic:cNvPicPr>
                      <a:picLocks noChangeAspect="1"/>
                    </pic:cNvPicPr>
                  </pic:nvPicPr>
                  <pic:blipFill>
                    <a:blip r:embed="rId6"/>
                    <a:srcRect t="9918" b="9918"/>
                    <a:stretch>
                      <a:fillRect/>
                    </a:stretch>
                  </pic:blipFill>
                  <pic:spPr>
                    <a:xfrm>
                      <a:off x="0" y="0"/>
                      <a:ext cx="821690" cy="1096010"/>
                    </a:xfrm>
                    <a:prstGeom prst="roundRect">
                      <a:avLst/>
                    </a:prstGeom>
                    <a:noFill/>
                    <a:ln w="9525">
                      <a:solidFill>
                        <a:srgbClr val="000000">
                          <a:alpha val="0"/>
                        </a:srgb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黑体" w:cs="黑体"/>
          <w:b/>
          <w:bCs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4090035</wp:posOffset>
                </wp:positionH>
                <wp:positionV relativeFrom="paragraph">
                  <wp:posOffset>81280</wp:posOffset>
                </wp:positionV>
                <wp:extent cx="1917700" cy="259080"/>
                <wp:effectExtent l="0" t="0" r="6350" b="762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7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66558">
                            <w:pP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Personal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05pt;margin-top:6.4pt;height:20.4pt;width:151pt;z-index:251667456;v-text-anchor:middle;mso-width-relative:page;mso-height-relative:page;" fillcolor="#FFFFFF [3201]" filled="t" stroked="f" coordsize="21600,21600" o:gfxdata="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4qGr69UAAAAJAQAADwAA&#10;AAAAAAABACAAAAAiAAAAZHJzL2Rvd25yZXYueG1sUEsBAhQAFAAAAAgAh07iQG4qBdVSAgAAkwQA&#10;AA4AAAAAAAAAAQAgAAAAJA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EB66558">
                      <w:pP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Personal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eastAsia="黑体" w:cs="黑体"/>
          <w:b/>
          <w:bCs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4023360</wp:posOffset>
                </wp:positionH>
                <wp:positionV relativeFrom="paragraph">
                  <wp:posOffset>52705</wp:posOffset>
                </wp:positionV>
                <wp:extent cx="1917700" cy="259080"/>
                <wp:effectExtent l="0" t="0" r="6350" b="762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6230" y="1050925"/>
                          <a:ext cx="19177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EB688">
                            <w:pP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Personal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8pt;margin-top:4.15pt;height:20.4pt;width:151pt;z-index:251660288;v-text-anchor:middle;mso-width-relative:page;mso-height-relative:page;" fillcolor="#FFFFFF [3201]" filled="t" stroked="f" coordsize="21600,21600" o:gfxdata="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4tP5&#10;s9UAAAAIAQAADwAAAAAAAAABACAAAAAiAAAAZHJzL2Rvd25yZXYueG1sUEsBAhQAFAAAAAgAh07i&#10;QLSJWKVeAgAAnwQAAA4AAAAAAAAAAQAgAAAAJAEAAGRycy9lMm9Eb2MueG1sUEsFBgAAAAAGAAYA&#10;WQEAAPQ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3EEB688">
                      <w:pP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Personal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eastAsia="黑体" w:cs="黑体"/>
          <w:b/>
          <w:bCs/>
        </w:rPr>
        <mc:AlternateContent>
          <mc:Choice Requires="wpg">
            <w:drawing>
              <wp:inline distT="0" distB="0" distL="114300" distR="114300">
                <wp:extent cx="5884545" cy="359410"/>
                <wp:effectExtent l="42545" t="4445" r="16510" b="93345"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4545" cy="359410"/>
                          <a:chOff x="2546" y="1258"/>
                          <a:chExt cx="9267" cy="566"/>
                        </a:xfrm>
                      </wpg:grpSpPr>
                      <wps:wsp>
                        <wps:cNvPr id="6" name="六边形 6"/>
                        <wps:cNvSpPr/>
                        <wps:spPr>
                          <a:xfrm>
                            <a:off x="2546" y="1258"/>
                            <a:ext cx="1637" cy="566"/>
                          </a:xfrm>
                          <a:prstGeom prst="hexagon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schemeClr val="accent1">
                                <a:lumMod val="40000"/>
                                <a:lumOff val="60000"/>
                                <a:alpha val="40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98E147">
                              <w:pPr>
                                <w:pStyle w:val="8"/>
                                <w:bidi w:val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  <w:t xml:space="preserve">个人信息           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0" rIns="9144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" name="直接连接符 13"/>
                        <wps:cNvCnPr/>
                        <wps:spPr>
                          <a:xfrm flipV="1">
                            <a:off x="3911" y="1817"/>
                            <a:ext cx="7902" cy="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3pt;width:463.35pt;" coordorigin="2546,1258" coordsize="9267,566" o:gfxdata="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">
                <o:lock v:ext="edit" aspectratio="f"/>
                <v:shape id="_x0000_s1026" o:spid="_x0000_s1026" o:spt="9" type="#_x0000_t9" style="position:absolute;left:2546;top:1258;height:566;width:1637;mso-wrap-style:none;v-text-anchor:middle;" fillcolor="#44546A [3215]" filled="t" stroked="f" coordsize="21600,21600" o:gfxdata="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mTh3+8AAAA&#10;2gAAAA8AAAAAAAAAAQAgAAAAIgAAAGRycy9kb3ducmV2LnhtbFBLAQIUABQAAAAIAIdO4kAzLwWe&#10;OwAAADkAAAAQAAAAAAAAAAEAIAAAAAsBAABkcnMvc2hhcGV4bWwueG1sUEsFBgAAAAAGAAYAWwEA&#10;ALUDAAAAAA==&#10;" adj="1867">
                  <v:fill on="t" focussize="0,0"/>
                  <v:stroke on="f" weight="1pt" miterlimit="8" joinstyle="miter"/>
                  <v:imagedata o:title=""/>
                  <o:lock v:ext="edit" aspectratio="f"/>
                  <v:shadow on="t" color="#B6C7EA [1300]" opacity="26214f" offset="0pt,3pt" origin="0f,-32768f" matrix="65536f,0f,0f,65536f"/>
                  <v:textbox inset="2.54mm,0mm,2.54mm,0mm">
                    <w:txbxContent>
                      <w:p w14:paraId="7998E147">
                        <w:pPr>
                          <w:pStyle w:val="8"/>
                          <w:bidi w:val="0"/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  <w:t xml:space="preserve">个人信息                                           </w:t>
                        </w:r>
                      </w:p>
                    </w:txbxContent>
                  </v:textbox>
                </v:shape>
                <v:line id="_x0000_s1026" o:spid="_x0000_s1026" o:spt="20" style="position:absolute;left:3911;top:1817;flip:y;height:5;width:7902;" filled="f" stroked="t" coordsize="21600,21600" o:gfxdata="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2KeBb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44546A [3215]" miterlimit="8" joinstyle="miter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31EE61F1">
      <w:pPr>
        <w:pStyle w:val="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2" w:lineRule="auto"/>
        <w:jc w:val="left"/>
        <w:textAlignment w:val="auto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 xml:space="preserve">姓名：李向丽                   </w:t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ab/>
      </w:r>
    </w:p>
    <w:p w14:paraId="49339E1E">
      <w:pPr>
        <w:pStyle w:val="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2" w:lineRule="auto"/>
        <w:jc w:val="left"/>
        <w:textAlignment w:val="auto"/>
        <w:rPr>
          <w:rFonts w:hint="default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性别：女</w:t>
      </w:r>
    </w:p>
    <w:p w14:paraId="40253615">
      <w:pPr>
        <w:pStyle w:val="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2" w:lineRule="auto"/>
        <w:jc w:val="left"/>
        <w:textAlignment w:val="auto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出生年月：1997年6月</w:t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 xml:space="preserve">         </w:t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ab/>
      </w:r>
    </w:p>
    <w:p w14:paraId="134D1C5C">
      <w:pPr>
        <w:pStyle w:val="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2" w:lineRule="auto"/>
        <w:jc w:val="left"/>
        <w:textAlignment w:val="auto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 xml:space="preserve">工作年限： 5年     </w:t>
      </w:r>
    </w:p>
    <w:p w14:paraId="576BCE07">
      <w:pPr>
        <w:pStyle w:val="9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2" w:lineRule="auto"/>
        <w:jc w:val="left"/>
        <w:textAlignment w:val="auto"/>
        <w:rPr>
          <w:rFonts w:hint="eastAsia" w:ascii="Times New Roman" w:hAnsi="Times New Roman" w:eastAsia="黑体" w:cs="黑体"/>
          <w:b w:val="0"/>
          <w:bCs w:val="0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 xml:space="preserve">      </w:t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ab/>
      </w:r>
    </w:p>
    <w:p w14:paraId="294EE551">
      <w:pPr>
        <w:pStyle w:val="11"/>
        <w:bidi w:val="0"/>
        <w:rPr>
          <w:rFonts w:hint="eastAsia" w:ascii="Times New Roman" w:hAnsi="Times New Roman" w:eastAsia="黑体" w:cs="黑体"/>
          <w:b/>
          <w:bCs/>
          <w:lang w:val="en-US" w:eastAsia="zh-CN"/>
        </w:rPr>
      </w:pPr>
      <w:r>
        <w:rPr>
          <w:rFonts w:hint="eastAsia" w:ascii="Times New Roman" w:hAnsi="Times New Roman" w:eastAsia="黑体" w:cs="黑体"/>
          <w:b/>
          <w:bCs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4093845</wp:posOffset>
                </wp:positionH>
                <wp:positionV relativeFrom="paragraph">
                  <wp:posOffset>123190</wp:posOffset>
                </wp:positionV>
                <wp:extent cx="1917700" cy="300355"/>
                <wp:effectExtent l="0" t="0" r="6350" b="444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700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9F3E9">
                            <w:pP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Educational background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5pt;margin-top:9.7pt;height:23.65pt;width:151pt;z-index:251665408;v-text-anchor:middle;mso-width-relative:page;mso-height-relative:page;" fillcolor="#FFFFFF [3201]" filled="t" stroked="f" coordsize="21600,21600" o:gfxdata="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rEQ+LVAAAACQEAAA8AAAAA&#10;AAAAAQAgAAAAIgAAAGRycy9kb3ducmV2LnhtbFBLAQIUABQAAAAIAIdO4kCqz2FlUAIAAJM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F99F3E9">
                      <w:pP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Educational background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eastAsia="黑体" w:cs="黑体"/>
          <w:b/>
          <w:bCs/>
        </w:rPr>
        <mc:AlternateContent>
          <mc:Choice Requires="wpg">
            <w:drawing>
              <wp:inline distT="0" distB="0" distL="114300" distR="114300">
                <wp:extent cx="5868670" cy="359410"/>
                <wp:effectExtent l="42545" t="4445" r="13335" b="93345"/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670" cy="359410"/>
                          <a:chOff x="2546" y="1258"/>
                          <a:chExt cx="9242" cy="566"/>
                        </a:xfrm>
                      </wpg:grpSpPr>
                      <wps:wsp>
                        <wps:cNvPr id="16" name="六边形 6"/>
                        <wps:cNvSpPr/>
                        <wps:spPr>
                          <a:xfrm>
                            <a:off x="2546" y="1258"/>
                            <a:ext cx="1637" cy="566"/>
                          </a:xfrm>
                          <a:prstGeom prst="hexagon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schemeClr val="accent1">
                                <a:lumMod val="40000"/>
                                <a:lumOff val="60000"/>
                                <a:alpha val="40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EBBB8D">
                              <w:pPr>
                                <w:pStyle w:val="8"/>
                                <w:bidi w:val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0" rIns="9144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" name="直接连接符 13"/>
                        <wps:cNvCnPr/>
                        <wps:spPr>
                          <a:xfrm flipV="1">
                            <a:off x="3911" y="1820"/>
                            <a:ext cx="7877" cy="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3pt;width:462.1pt;" coordorigin="2546,1258" coordsize="9242,566" o:gfxdata="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">
                <o:lock v:ext="edit" aspectratio="f"/>
                <v:shape id="六边形 6" o:spid="_x0000_s1026" o:spt="9" type="#_x0000_t9" style="position:absolute;left:2546;top:1258;height:566;width:1637;mso-wrap-style:none;v-text-anchor:middle;" fillcolor="#44546A [3215]" filled="t" stroked="f" coordsize="21600,21600" o:gfxdata="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Vb0CugAAANsA&#10;AAAPAAAAAAAAAAEAIAAAACIAAABkcnMvZG93bnJldi54bWxQSwECFAAUAAAACACHTuJAMy8FnjsA&#10;AAA5AAAAEAAAAAAAAAABACAAAAAJAQAAZHJzL3NoYXBleG1sLnhtbFBLBQYAAAAABgAGAFsBAACz&#10;AwAAAAA=&#10;" adj="1867">
                  <v:fill on="t" focussize="0,0"/>
                  <v:stroke on="f" weight="1pt" miterlimit="8" joinstyle="miter"/>
                  <v:imagedata o:title=""/>
                  <o:lock v:ext="edit" aspectratio="f"/>
                  <v:shadow on="t" color="#B6C7EA [1300]" opacity="26214f" offset="0pt,3pt" origin="0f,-32768f" matrix="65536f,0f,0f,65536f"/>
                  <v:textbox inset="2.54mm,0mm,2.54mm,0mm">
                    <w:txbxContent>
                      <w:p w14:paraId="2EEBBB8D">
                        <w:pPr>
                          <w:pStyle w:val="8"/>
                          <w:bidi w:val="0"/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  <w:t>教育背景</w:t>
                        </w:r>
                      </w:p>
                    </w:txbxContent>
                  </v:textbox>
                </v:shape>
                <v:line id="直接连接符 13" o:spid="_x0000_s1026" o:spt="20" style="position:absolute;left:3911;top:1820;flip:y;height:2;width:7877;" filled="f" stroked="t" coordsize="21600,21600" o:gfxdata="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Kqe+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pt" color="#44546A [3215]" miterlimit="8" joinstyle="miter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09F76828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</w:rPr>
        <w:t>20</w:t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16.09</w:t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</w:rPr>
        <w:t>--20</w:t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20.06</w:t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华东师范大学</w:t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市场营销专业</w:t>
      </w:r>
    </w:p>
    <w:p w14:paraId="45D3B1DD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专业前30%</w:t>
      </w:r>
    </w:p>
    <w:p w14:paraId="11C92AC5"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ascii="Times New Roman" w:hAnsi="Times New Roman" w:eastAsia="黑体" w:cs="黑体"/>
          <w:b w:val="0"/>
          <w:bCs w:val="0"/>
          <w:color w:val="auto"/>
          <w:kern w:val="0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主修课程：</w:t>
      </w:r>
      <w:r>
        <w:rPr>
          <w:rFonts w:hint="eastAsia" w:ascii="Times New Roman" w:hAnsi="Times New Roman" w:eastAsia="黑体" w:cs="黑体"/>
          <w:b w:val="0"/>
          <w:bCs w:val="0"/>
          <w:color w:val="auto"/>
          <w:kern w:val="0"/>
          <w:sz w:val="21"/>
          <w:szCs w:val="21"/>
          <w:lang w:val="en-US" w:eastAsia="zh-CN"/>
        </w:rPr>
        <w:t>市场调研、消费者行为学、品牌管理、数字营销</w:t>
      </w:r>
    </w:p>
    <w:p w14:paraId="49C2F0D6"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eastAsia" w:ascii="Times New Roman" w:hAnsi="Times New Roman" w:eastAsia="黑体" w:cs="黑体"/>
          <w:b w:val="0"/>
          <w:bCs w:val="0"/>
          <w:color w:val="auto"/>
          <w:kern w:val="0"/>
          <w:sz w:val="21"/>
          <w:szCs w:val="21"/>
          <w:lang w:val="en-US" w:eastAsia="zh-CN"/>
        </w:rPr>
      </w:pPr>
    </w:p>
    <w:p w14:paraId="7CC95B2F">
      <w:pPr>
        <w:pStyle w:val="11"/>
        <w:bidi w:val="0"/>
        <w:rPr>
          <w:rFonts w:hint="eastAsia" w:ascii="Times New Roman" w:hAnsi="Times New Roman" w:eastAsia="黑体" w:cs="黑体"/>
          <w:b/>
          <w:bCs/>
          <w:lang w:val="en-US" w:eastAsia="zh-CN"/>
        </w:rPr>
      </w:pPr>
      <w:r>
        <w:rPr>
          <w:rFonts w:hint="eastAsia" w:ascii="Times New Roman" w:hAnsi="Times New Roman" w:eastAsia="黑体" w:cs="黑体"/>
          <w:b/>
          <w:bCs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4099560</wp:posOffset>
                </wp:positionH>
                <wp:positionV relativeFrom="paragraph">
                  <wp:posOffset>135890</wp:posOffset>
                </wp:positionV>
                <wp:extent cx="1917700" cy="282575"/>
                <wp:effectExtent l="0" t="0" r="6350" b="3175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700" cy="28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BDD64">
                            <w:pP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Campus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8pt;margin-top:10.7pt;height:22.25pt;width:151pt;z-index:251666432;v-text-anchor:middle;mso-width-relative:page;mso-height-relative:page;" fillcolor="#FFFFFF [3201]" filled="t" stroked="f" coordsize="21600,21600" o:gfxdata="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XcRertYAAAAJAQAADwAA&#10;AAAAAAABACAAAAAiAAAAZHJzL2Rvd25yZXYueG1sUEsBAhQAFAAAAAgAh07iQOv6njlRAgAAkwQA&#10;AA4AAAAAAAAAAQAgAAAAJQ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B3BDD64">
                      <w:pP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Campus experience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eastAsia="黑体" w:cs="黑体"/>
          <w:b/>
          <w:bCs/>
        </w:rPr>
        <mc:AlternateContent>
          <mc:Choice Requires="wpg">
            <w:drawing>
              <wp:inline distT="0" distB="0" distL="114300" distR="114300">
                <wp:extent cx="5868670" cy="372110"/>
                <wp:effectExtent l="42545" t="4445" r="13335" b="80645"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670" cy="372110"/>
                          <a:chOff x="2546" y="1258"/>
                          <a:chExt cx="9242" cy="586"/>
                        </a:xfrm>
                      </wpg:grpSpPr>
                      <wps:wsp>
                        <wps:cNvPr id="22" name="六边形 6"/>
                        <wps:cNvSpPr/>
                        <wps:spPr>
                          <a:xfrm>
                            <a:off x="2546" y="1258"/>
                            <a:ext cx="1634" cy="566"/>
                          </a:xfrm>
                          <a:prstGeom prst="hexagon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schemeClr val="accent1">
                                <a:lumMod val="40000"/>
                                <a:lumOff val="60000"/>
                                <a:alpha val="40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6219F">
                              <w:pPr>
                                <w:pStyle w:val="8"/>
                                <w:bidi w:val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0" rIns="9144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4" name="直接连接符 13"/>
                        <wps:cNvCnPr/>
                        <wps:spPr>
                          <a:xfrm>
                            <a:off x="3911" y="1822"/>
                            <a:ext cx="7877" cy="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.3pt;width:462.1pt;" coordorigin="2546,1258" coordsize="9242,586" o:gfxdata="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C495sz1gAAAAQBAAAPAAAAAAAAAAEAIAAAACIAAABkcnMvZG93bnJldi54bWxQSwECFAAU&#10;AAAACACHTuJA/EObFLsDAADBCAAADgAAAAAAAAABACAAAAAlAQAAZHJzL2Uyb0RvYy54bWxQSwUG&#10;AAAAAAYABgBZAQAAUgcAAAAA&#10;">
                <o:lock v:ext="edit" aspectratio="f"/>
                <v:shape id="六边形 6" o:spid="_x0000_s1026" o:spt="9" type="#_x0000_t9" style="position:absolute;left:2546;top:1258;height:566;width:1634;mso-wrap-style:none;v-text-anchor:middle;" fillcolor="#44546A [3215]" filled="t" stroked="f" coordsize="21600,21600" o:gfxdata="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AnG8vQAA&#10;ANsAAAAPAAAAAAAAAAEAIAAAACIAAABkcnMvZG93bnJldi54bWxQSwECFAAUAAAACACHTuJAMy8F&#10;njsAAAA5AAAAEAAAAAAAAAABACAAAAAMAQAAZHJzL3NoYXBleG1sLnhtbFBLBQYAAAAABgAGAFsB&#10;AAC2AwAAAAA=&#10;" adj="1870">
                  <v:fill on="t" focussize="0,0"/>
                  <v:stroke on="f" weight="1pt" miterlimit="8" joinstyle="miter"/>
                  <v:imagedata o:title=""/>
                  <o:lock v:ext="edit" aspectratio="f"/>
                  <v:shadow on="t" color="#B6C7EA [1300]" opacity="26214f" offset="0pt,3pt" origin="0f,-32768f" matrix="65536f,0f,0f,65536f"/>
                  <v:textbox inset="2.54mm,0mm,2.54mm,0mm">
                    <w:txbxContent>
                      <w:p w14:paraId="4856219F">
                        <w:pPr>
                          <w:pStyle w:val="8"/>
                          <w:bidi w:val="0"/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  <w:t>工作经历</w:t>
                        </w:r>
                      </w:p>
                    </w:txbxContent>
                  </v:textbox>
                </v:shape>
                <v:line id="直接连接符 13" o:spid="_x0000_s1026" o:spt="20" style="position:absolute;left:3911;top:1822;height:22;width:7877;" filled="f" stroked="t" coordsize="21600,21600" o:gfxdata="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45o9a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pt" color="#44546A [3215]" miterlimit="8" joinstyle="miter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7747CEDE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2021.10--至今                    上海某中型消费品公司             市场专员</w:t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br w:type="textWrapping"/>
      </w: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主要职责：</w:t>
      </w:r>
    </w:p>
    <w:p w14:paraId="3D3C4458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负责华东区域产品推广活动的策划和执行</w:t>
      </w:r>
    </w:p>
    <w:p w14:paraId="5790165D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协助制定季度营销计划，参与预算分配讨论</w:t>
      </w:r>
    </w:p>
    <w:p w14:paraId="59F460A7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维护重要客户关系，定期走访核心经销商</w:t>
      </w:r>
    </w:p>
    <w:p w14:paraId="6126E316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收集市场信息，撰写月度市场分析报告</w:t>
      </w:r>
    </w:p>
    <w:p w14:paraId="4A665D12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主要成果：</w:t>
      </w:r>
    </w:p>
    <w:p w14:paraId="79E48E0F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策划执行的春季促销活动使区域销售额增长12%</w:t>
      </w:r>
    </w:p>
    <w:p w14:paraId="5413CF45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成功开发新客户15家，年销售贡献约200万元</w:t>
      </w:r>
    </w:p>
    <w:p w14:paraId="0F789F5A">
      <w:pPr>
        <w:pStyle w:val="12"/>
        <w:bidi w:val="0"/>
        <w:ind w:firstLine="418" w:firstLineChars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负责的产品线在目标市场份额从8%提升至11%</w:t>
      </w:r>
    </w:p>
    <w:p w14:paraId="2D1A77AB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</w:p>
    <w:p w14:paraId="3A05BE11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 xml:space="preserve">2020.07--2021.10                      广告传媒公司             助理客户经理    </w:t>
      </w:r>
    </w:p>
    <w:p w14:paraId="3D4C4FDF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主要职责：</w:t>
      </w:r>
    </w:p>
    <w:p w14:paraId="369C840D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协助客户经理维护现有客户关系</w:t>
      </w:r>
    </w:p>
    <w:p w14:paraId="42C8263C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参与广告方案制定和创意讨论</w:t>
      </w:r>
    </w:p>
    <w:p w14:paraId="3F370A03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负责项目执行过程中的沟通协调工作</w:t>
      </w:r>
    </w:p>
    <w:p w14:paraId="15CB2A0F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整理客户反馈，协助优化服务流程</w:t>
      </w:r>
    </w:p>
    <w:p w14:paraId="25B3B7AC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主要成果：</w:t>
      </w:r>
    </w:p>
    <w:p w14:paraId="1B480829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参与完成大型客户项目2个，项目总价值约100万元</w:t>
      </w:r>
    </w:p>
    <w:p w14:paraId="456B0E04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客户满意度调查中获得平均3.9分（满分5分）</w:t>
      </w:r>
    </w:p>
    <w:p w14:paraId="59756C01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ab/>
      </w:r>
      <w:r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  <w:t>协助团队获得公司年度"优秀项目团队"称号</w:t>
      </w:r>
    </w:p>
    <w:p w14:paraId="15A32678">
      <w:pPr>
        <w:pStyle w:val="13"/>
        <w:bidi w:val="0"/>
        <w:spacing w:line="240" w:lineRule="auto"/>
        <w:rPr>
          <w:rFonts w:hint="eastAsia" w:ascii="Times New Roman" w:hAnsi="Times New Roman" w:eastAsia="黑体" w:cs="黑体"/>
          <w:b w:val="0"/>
          <w:bCs w:val="0"/>
          <w:color w:val="auto"/>
          <w:sz w:val="21"/>
          <w:szCs w:val="21"/>
          <w:lang w:val="en-US" w:eastAsia="zh-CN"/>
        </w:rPr>
      </w:pPr>
      <w:bookmarkStart w:id="0" w:name="_GoBack"/>
      <w:bookmarkEnd w:id="0"/>
    </w:p>
    <w:p w14:paraId="7D2678A2">
      <w:pPr>
        <w:pStyle w:val="11"/>
        <w:bidi w:val="0"/>
        <w:rPr>
          <w:rFonts w:hint="eastAsia" w:ascii="Times New Roman" w:hAnsi="Times New Roman" w:eastAsia="黑体" w:cs="黑体"/>
          <w:b/>
          <w:bCs/>
          <w:color w:val="595959" w:themeColor="text1" w:themeTint="A6"/>
          <w:sz w:val="22"/>
          <w:szCs w:val="22"/>
          <w:lang w:val="en-US" w:eastAsia="zh-C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hint="eastAsia" w:ascii="Times New Roman" w:hAnsi="Times New Roman" w:eastAsia="黑体" w:cs="黑体"/>
          <w:b/>
          <w:bCs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4134485</wp:posOffset>
                </wp:positionH>
                <wp:positionV relativeFrom="paragraph">
                  <wp:posOffset>138430</wp:posOffset>
                </wp:positionV>
                <wp:extent cx="1917700" cy="259080"/>
                <wp:effectExtent l="0" t="0" r="6350" b="762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7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1ECA39">
                            <w:pP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Skill and Cetification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55pt;margin-top:10.9pt;height:20.4pt;width:151pt;z-index:251668480;v-text-anchor:middle;mso-width-relative:page;mso-height-relative:page;" fillcolor="#FFFFFF [3201]" filled="t" stroked="f" coordsize="21600,21600" o:gfxdata="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CHvqrnVAAAACQEAAA8A&#10;AAAAAAAAAQAgAAAAIgAAAGRycy9kb3ducmV2LnhtbFBLAQIUABQAAAAIAIdO4kAdMy2TUwIAAJME&#10;AAAOAAAAAAAAAAEAIAAAACQ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7A1ECA39">
                      <w:pP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Skill and Cetification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eastAsia="黑体" w:cs="黑体"/>
          <w:b/>
          <w:bCs/>
        </w:rPr>
        <mc:AlternateContent>
          <mc:Choice Requires="wpg">
            <w:drawing>
              <wp:inline distT="0" distB="0" distL="114300" distR="114300">
                <wp:extent cx="5875655" cy="363855"/>
                <wp:effectExtent l="42545" t="4445" r="6350" b="88900"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5655" cy="363855"/>
                          <a:chOff x="2546" y="1258"/>
                          <a:chExt cx="9253" cy="573"/>
                        </a:xfrm>
                      </wpg:grpSpPr>
                      <wps:wsp>
                        <wps:cNvPr id="27" name="六边形 6"/>
                        <wps:cNvSpPr/>
                        <wps:spPr>
                          <a:xfrm>
                            <a:off x="2546" y="1258"/>
                            <a:ext cx="1634" cy="566"/>
                          </a:xfrm>
                          <a:prstGeom prst="hexagon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schemeClr val="accent1">
                                <a:lumMod val="40000"/>
                                <a:lumOff val="60000"/>
                                <a:alpha val="40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B7DEE1">
                              <w:pPr>
                                <w:pStyle w:val="8"/>
                                <w:bidi w:val="0"/>
                                <w:rPr>
                                  <w:rFonts w:hint="default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  <w:t>专业技能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0" rIns="9144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0" name="直接连接符 13"/>
                        <wps:cNvCnPr/>
                        <wps:spPr>
                          <a:xfrm>
                            <a:off x="3911" y="1822"/>
                            <a:ext cx="7888" cy="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65pt;width:462.65pt;" coordorigin="2546,1258" coordsize="9253,573" o:gfxdata="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">
                <o:lock v:ext="edit" aspectratio="f"/>
                <v:shape id="六边形 6" o:spid="_x0000_s1026" o:spt="9" type="#_x0000_t9" style="position:absolute;left:2546;top:1258;height:566;width:1634;mso-wrap-style:none;v-text-anchor:middle;" fillcolor="#44546A [3215]" filled="t" stroked="f" coordsize="21600,21600" o:gfxdata="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10iS8AAAA&#10;2wAAAA8AAAAAAAAAAQAgAAAAIgAAAGRycy9kb3ducmV2LnhtbFBLAQIUABQAAAAIAIdO4kAzLwWe&#10;OwAAADkAAAAQAAAAAAAAAAEAIAAAAAsBAABkcnMvc2hhcGV4bWwueG1sUEsFBgAAAAAGAAYAWwEA&#10;ALUDAAAAAA==&#10;" adj="1870">
                  <v:fill on="t" focussize="0,0"/>
                  <v:stroke on="f" weight="1pt" miterlimit="8" joinstyle="miter"/>
                  <v:imagedata o:title=""/>
                  <o:lock v:ext="edit" aspectratio="f"/>
                  <v:shadow on="t" color="#B6C7EA [1300]" opacity="26214f" offset="0pt,3pt" origin="0f,-32768f" matrix="65536f,0f,0f,65536f"/>
                  <v:textbox inset="2.54mm,0mm,2.54mm,0mm">
                    <w:txbxContent>
                      <w:p w14:paraId="54B7DEE1">
                        <w:pPr>
                          <w:pStyle w:val="8"/>
                          <w:bidi w:val="0"/>
                          <w:rPr>
                            <w:rFonts w:hint="default" w:ascii="黑体" w:hAnsi="黑体" w:eastAsia="黑体" w:cs="黑体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  <w:t>专业技能</w:t>
                        </w:r>
                      </w:p>
                    </w:txbxContent>
                  </v:textbox>
                </v:shape>
                <v:line id="直接连接符 13" o:spid="_x0000_s1026" o:spt="20" style="position:absolute;left:3911;top:1822;height:9;width:7888;" filled="f" stroked="t" coordsize="21600,21600" o:gfxdata="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NszCLgAAADbAAAA&#10;DwAAAAAAAAABACAAAAAiAAAAZHJzL2Rvd25yZXYueG1sUEsBAhQAFAAAAAgAh07iQDMvBZ47AAAA&#10;OQAAABAAAAAAAAAAAQAgAAAABwEAAGRycy9zaGFwZXhtbC54bWxQSwUGAAAAAAYABgBbAQAAsQMA&#10;AAAA&#10;">
                  <v:fill on="f" focussize="0,0"/>
                  <v:stroke weight="1pt" color="#44546A [3215]" miterlimit="8" joinstyle="miter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20672182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市场分析： 熟练使用SPSS进行数据分析，具备市场调研设计能力</w:t>
      </w:r>
    </w:p>
    <w:p w14:paraId="65AF489D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数字营销： 掌握微信、微博等社交媒体营销技巧，了解SEO基础知识</w:t>
      </w:r>
    </w:p>
    <w:p w14:paraId="6186154A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办公软件： 精通Office套件，熟练制作PPT演示文稿</w:t>
      </w:r>
    </w:p>
    <w:p w14:paraId="31EC967D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沟通协调： 具备良好的客户沟通能力和跨部门协作经验</w:t>
      </w:r>
    </w:p>
    <w:p w14:paraId="2E966B9C">
      <w:pPr>
        <w:pStyle w:val="12"/>
        <w:bidi w:val="0"/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</w:pPr>
    </w:p>
    <w:p w14:paraId="01E329CA">
      <w:pPr>
        <w:pStyle w:val="11"/>
        <w:bidi w:val="0"/>
        <w:rPr>
          <w:rFonts w:hint="eastAsia" w:ascii="Times New Roman" w:hAnsi="Times New Roman" w:eastAsia="黑体" w:cs="黑体"/>
          <w:b/>
          <w:bCs/>
        </w:rPr>
      </w:pPr>
      <w:r>
        <w:rPr>
          <w:rFonts w:hint="eastAsia" w:ascii="Times New Roman" w:hAnsi="Times New Roman" w:eastAsia="黑体" w:cs="黑体"/>
          <w:b/>
          <w:bCs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155575</wp:posOffset>
                </wp:positionV>
                <wp:extent cx="1917700" cy="259080"/>
                <wp:effectExtent l="0" t="0" r="6350" b="762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7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FF97D">
                            <w:pPr>
                              <w:rPr>
                                <w:rFonts w:hint="default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宋体" w:cs="Times New Roman"/>
                                <w:b/>
                                <w:bCs/>
                                <w:sz w:val="24"/>
                                <w:szCs w:val="32"/>
                                <w:lang w:val="en-US" w:eastAsia="zh-CN"/>
                              </w:rPr>
                              <w:t>Self-evaluation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.25pt;height:20.4pt;width:151pt;z-index:251669504;v-text-anchor:middle;mso-width-relative:page;mso-height-relative:page;" fillcolor="#FFFFFF [3201]" filled="t" stroked="f" coordsize="21600,21600" o:gfxdata="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A5+1r/VAAAACQEAAA8A&#10;AAAAAAAAAQAgAAAAIgAAAGRycy9kb3ducmV2LnhtbFBLAQIUABQAAAAIAIdO4kB7gTPMUwIAAJME&#10;AAAOAAAAAAAAAAEAIAAAACQ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17FF97D">
                      <w:pPr>
                        <w:rPr>
                          <w:rFonts w:hint="default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宋体" w:cs="Times New Roman"/>
                          <w:b/>
                          <w:bCs/>
                          <w:sz w:val="24"/>
                          <w:szCs w:val="32"/>
                          <w:lang w:val="en-US" w:eastAsia="zh-CN"/>
                        </w:rPr>
                        <w:t>Self-evaluation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eastAsia="黑体" w:cs="黑体"/>
          <w:b/>
          <w:bCs/>
        </w:rPr>
        <mc:AlternateContent>
          <mc:Choice Requires="wpg">
            <w:drawing>
              <wp:inline distT="0" distB="0" distL="114300" distR="114300">
                <wp:extent cx="5884545" cy="359410"/>
                <wp:effectExtent l="42545" t="4445" r="16510" b="93345"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4545" cy="359410"/>
                          <a:chOff x="2546" y="1258"/>
                          <a:chExt cx="9267" cy="566"/>
                        </a:xfrm>
                      </wpg:grpSpPr>
                      <wps:wsp>
                        <wps:cNvPr id="58" name="六边形 6"/>
                        <wps:cNvSpPr/>
                        <wps:spPr>
                          <a:xfrm>
                            <a:off x="2546" y="1258"/>
                            <a:ext cx="1637" cy="566"/>
                          </a:xfrm>
                          <a:prstGeom prst="hexagon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schemeClr val="accent1">
                                <a:lumMod val="40000"/>
                                <a:lumOff val="60000"/>
                                <a:alpha val="40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lumMod val="7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3A04D4">
                              <w:pPr>
                                <w:pStyle w:val="8"/>
                                <w:bidi w:val="0"/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bCs/>
                                  <w:lang w:val="en-US" w:eastAsia="zh-CN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0" rIns="9144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9" name="直接连接符 13"/>
                        <wps:cNvCnPr/>
                        <wps:spPr>
                          <a:xfrm flipV="1">
                            <a:off x="3911" y="1817"/>
                            <a:ext cx="7902" cy="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rgbClr val="FFFFFF"/>
                          </a:fillRef>
                          <a:effectRef idx="0">
                            <a:srgbClr val="FFFFFF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3pt;width:463.35pt;" coordorigin="2546,1258" coordsize="9267,566" o:gfxdata="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">
                <o:lock v:ext="edit" aspectratio="f"/>
                <v:shape id="六边形 6" o:spid="_x0000_s1026" o:spt="9" type="#_x0000_t9" style="position:absolute;left:2546;top:1258;height:566;width:1637;mso-wrap-style:none;v-text-anchor:middle;" fillcolor="#44546A [3215]" filled="t" stroked="f" coordsize="21600,21600" o:gfxdata="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A7DUrugAAANsA&#10;AAAPAAAAAAAAAAEAIAAAACIAAABkcnMvZG93bnJldi54bWxQSwECFAAUAAAACACHTuJAMy8FnjsA&#10;AAA5AAAAEAAAAAAAAAABACAAAAAJAQAAZHJzL3NoYXBleG1sLnhtbFBLBQYAAAAABgAGAFsBAACz&#10;AwAAAAA=&#10;" adj="1867">
                  <v:fill on="t" focussize="0,0"/>
                  <v:stroke on="f" weight="1pt" miterlimit="8" joinstyle="miter"/>
                  <v:imagedata o:title=""/>
                  <o:lock v:ext="edit" aspectratio="f"/>
                  <v:shadow on="t" color="#B6C7EA [1300]" opacity="26214f" offset="0pt,3pt" origin="0f,-32768f" matrix="65536f,0f,0f,65536f"/>
                  <v:textbox inset="2.54mm,0mm,2.54mm,0mm">
                    <w:txbxContent>
                      <w:p w14:paraId="283A04D4">
                        <w:pPr>
                          <w:pStyle w:val="8"/>
                          <w:bidi w:val="0"/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/>
                            <w:bCs/>
                            <w:lang w:val="en-US" w:eastAsia="zh-CN"/>
                          </w:rPr>
                          <w:t>自我评价</w:t>
                        </w:r>
                      </w:p>
                    </w:txbxContent>
                  </v:textbox>
                </v:shape>
                <v:line id="直接连接符 13" o:spid="_x0000_s1026" o:spt="20" style="position:absolute;left:3911;top:1817;flip:y;height:5;width:7902;" filled="f" stroked="t" coordsize="21600,21600" o:gfxdata="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OAQL74A&#10;AADbAAAADwAAAAAAAAABACAAAAAiAAAAZHJzL2Rvd25yZXYueG1sUEsBAhQAFAAAAAgAh07iQDMv&#10;BZ47AAAAOQAAABAAAAAAAAAAAQAgAAAADQEAAGRycy9zaGFwZXhtbC54bWxQSwUGAAAAAAYABgBb&#10;AQAAtwMAAAAA&#10;">
                  <v:fill on="f" focussize="0,0"/>
                  <v:stroke weight="1pt" color="#44546A [3215]" miterlimit="8" joinstyle="miter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 w14:paraId="62D9CE2A">
      <w:pPr>
        <w:pStyle w:val="12"/>
        <w:bidi w:val="0"/>
        <w:ind w:firstLine="440" w:firstLineChars="200"/>
        <w:rPr>
          <w:rFonts w:hint="default" w:ascii="Times New Roman" w:hAnsi="Times New Roman" w:eastAsia="黑体" w:cs="黑体"/>
          <w:b w:val="0"/>
          <w:bCs w:val="0"/>
          <w:color w:val="auto"/>
          <w:lang w:val="en-US" w:eastAsia="zh-CN"/>
        </w:rPr>
      </w:pPr>
      <w:r>
        <w:rPr>
          <w:rFonts w:hint="eastAsia" w:ascii="Times New Roman" w:hAnsi="Times New Roman" w:eastAsia="黑体" w:cs="黑体"/>
          <w:b w:val="0"/>
          <w:bCs w:val="0"/>
          <w:color w:val="auto"/>
          <w:lang w:val="en-US" w:eastAsia="zh-CN"/>
        </w:rPr>
        <w:t>本人性格开朗，工作认真负责，具有较强的学习能力和适应能力。在市场营销领域积累了5年实践经验，对消费品行业有较深入的了解。善于团队合作，能够在压力下保持良好的工作状态。希望能够在更具挑战性的环境中进一步发展专业技能，为公司创造更大价值</w:t>
      </w:r>
    </w:p>
    <w:sectPr>
      <w:headerReference r:id="rId3" w:type="default"/>
      <w:footerReference r:id="rId4" w:type="default"/>
      <w:pgSz w:w="11906" w:h="16838"/>
      <w:pgMar w:top="1440" w:right="1803" w:bottom="1440" w:left="1803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29E6B04-0B73-5C21-9848-A06891808573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iSans Bold">
    <w:altName w:val="苹方-简"/>
    <w:panose1 w:val="00000800000000000000"/>
    <w:charset w:val="86"/>
    <w:family w:val="auto"/>
    <w:pitch w:val="default"/>
    <w:sig w:usb0="00000000" w:usb1="00000000" w:usb2="00000016" w:usb3="00000000" w:csb0="00040001" w:csb1="00000000"/>
  </w:font>
  <w:font w:name="MiSans">
    <w:altName w:val="苹方-简"/>
    <w:panose1 w:val="00000500000000000000"/>
    <w:charset w:val="86"/>
    <w:family w:val="auto"/>
    <w:pitch w:val="default"/>
    <w:sig w:usb0="00000000" w:usb1="00000000" w:usb2="00000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FF5469E"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7524750" cy="231140"/>
              <wp:effectExtent l="6350" t="6350" r="12700" b="10160"/>
              <wp:wrapNone/>
              <wp:docPr id="2" name="矩形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24750" cy="23114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lumMod val="7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rgbClr val="FFFFFF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2000</wp14:pctHeight>
              </wp14:sizeRelV>
            </wp:anchor>
          </w:drawing>
        </mc:Choice>
        <mc:Fallback>
          <w:pict>
            <v:rect id="_x0000_s1026" o:spid="_x0000_s1026" o:spt="1" style="position:absolute;left:0pt;height:18.2pt;width:592.5pt;mso-position-horizontal:left;mso-position-horizontal-relative:page;mso-position-vertical:bottom;mso-position-vertical-relative:page;z-index:251662336;v-text-anchor:middle;mso-width-relative:page;mso-height-relative:page;mso-width-percent:1000;mso-height-percent:20;" fillcolor="#44546A [3215]" filled="t" stroked="t" coordsize="21600,21600" o:gfxdata="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AAAAAZHJzL1BLAQIUABQAAAAIAIdO4kBB/BA60wAAAAUBAAAP&#10;AAAAAAAAAAEAIAAAACIAAABkcnMvZG93bnJldi54bWxQSwECFAAUAAAACACHTuJAHLOr448CAAAt&#10;BQAADgAAAAAAAAABACAAAAAiAQAAZHJzL2Uyb0RvYy54bWxQSwUGAAAAAAYABgBZAQAAIwYAAAAA&#10;">
              <v:fill on="t" focussize="0,0"/>
              <v:stroke weight="1pt" color="#FCE6D5 [661]" miterlimit="8" joinstyle="miter"/>
              <v:imagedata o:title=""/>
              <o:lock v:ext="edit" aspectratio="f"/>
            </v:rect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7F251A">
    <w:pPr>
      <w:pStyle w:val="3"/>
      <w:tabs>
        <w:tab w:val="clear" w:pos="4153"/>
        <w:tab w:val="clear" w:pos="8306"/>
      </w:tabs>
    </w:pPr>
    <w:r>
      <w:rPr>
        <w:sz w:val="18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3080385" cy="476885"/>
              <wp:effectExtent l="85725" t="15875" r="91440" b="154940"/>
              <wp:wrapNone/>
              <wp:docPr id="4" name="六边形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938780" y="10795"/>
                        <a:ext cx="3080385" cy="476885"/>
                      </a:xfrm>
                      <a:prstGeom prst="hexagon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B43D0EC">
                          <w:pPr>
                            <w:jc w:val="center"/>
                            <w:rPr>
                              <w:rFonts w:hint="eastAsia" w:ascii="宋体" w:hAnsi="宋体" w:eastAsia="宋体" w:cs="宋体"/>
                              <w:b/>
                              <w:bCs/>
                              <w:sz w:val="28"/>
                              <w:szCs w:val="36"/>
                            </w:rPr>
                          </w:pPr>
                          <w:r>
                            <w:rPr>
                              <w:rFonts w:hint="eastAsia" w:ascii="宋体" w:hAnsi="宋体" w:eastAsia="宋体" w:cs="宋体"/>
                              <w:b/>
                              <w:bCs/>
                              <w:i w:val="0"/>
                              <w:iCs w:val="0"/>
                              <w:caps/>
                              <w:smallCaps w:val="0"/>
                              <w:color w:val="FFFFFF" w:themeColor="background1"/>
                              <w:spacing w:val="0"/>
                              <w:sz w:val="40"/>
                              <w:szCs w:val="40"/>
                              <w:lang w:val="en-US"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简历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9" type="#_x0000_t9" style="position:absolute;left:0pt;height:37.55pt;width:242.55pt;mso-position-horizontal:center;mso-position-horizontal-relative:page;mso-position-vertical:top;mso-position-vertical-relative:page;z-index:251663360;mso-width-relative:page;mso-height-relative:page;" fillcolor="#44546A [3215]" filled="t" stroked="f" coordsize="21600,21600" o:gfxdata="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" adj="836">
              <v:fill on="t" focussize="0,0"/>
              <v:stroke on="f" weight="1pt" miterlimit="8" joinstyle="miter"/>
              <v:imagedata o:title=""/>
              <o:lock v:ext="edit" aspectratio="f"/>
              <v:shadow on="t" color="#FFFFFF [3216]" opacity="39321f" offset="0pt,4pt" origin="0f,0f" matrix="65536f,0f,0f,65536f"/>
              <v:textbox>
                <w:txbxContent>
                  <w:p w14:paraId="2B43D0EC">
                    <w:pPr>
                      <w:jc w:val="center"/>
                      <w:rPr>
                        <w:rFonts w:hint="eastAsia" w:ascii="宋体" w:hAnsi="宋体" w:eastAsia="宋体" w:cs="宋体"/>
                        <w:b/>
                        <w:bCs/>
                        <w:sz w:val="28"/>
                        <w:szCs w:val="36"/>
                      </w:rPr>
                    </w:pPr>
                    <w:r>
                      <w:rPr>
                        <w:rFonts w:hint="eastAsia" w:ascii="宋体" w:hAnsi="宋体" w:eastAsia="宋体" w:cs="宋体"/>
                        <w:b/>
                        <w:bCs/>
                        <w:i w:val="0"/>
                        <w:iCs w:val="0"/>
                        <w:caps/>
                        <w:smallCaps w:val="0"/>
                        <w:color w:val="FFFFFF" w:themeColor="background1"/>
                        <w:spacing w:val="0"/>
                        <w:sz w:val="40"/>
                        <w:szCs w:val="40"/>
                        <w:lang w:val="en-US"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简历</w:t>
                    </w:r>
                  </w:p>
                </w:txbxContent>
              </v:textbox>
            </v:shape>
          </w:pict>
        </mc:Fallback>
      </mc:AlternateContent>
    </w: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524750" cy="231140"/>
              <wp:effectExtent l="0" t="0" r="0" b="16510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7780" y="10795"/>
                        <a:ext cx="7524750" cy="231140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</wps:spPr>
                    <wps:style>
                      <a:lnRef idx="0">
                        <a:srgbClr val="FFFFFF"/>
                      </a:lnRef>
                      <a:fillRef idx="1">
                        <a:schemeClr val="accent1"/>
                      </a:fillRef>
                      <a:effectRef idx="0">
                        <a:srgbClr val="FFFFFF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2000</wp14:pctHeight>
              </wp14:sizeRelV>
            </wp:anchor>
          </w:drawing>
        </mc:Choice>
        <mc:Fallback>
          <w:pict>
            <v:rect id="_x0000_s1026" o:spid="_x0000_s1026" o:spt="1" style="position:absolute;left:0pt;height:18.2pt;width:592.5pt;mso-position-horizontal:left;mso-position-horizontal-relative:page;mso-position-vertical:top;mso-position-vertical-relative:page;z-index:251661312;v-text-anchor:middle;mso-width-relative:page;mso-height-relative:page;mso-width-percent:1000;mso-height-percent:20;" fillcolor="#44546A [3215]" filled="t" stroked="f" coordsize="21600,21600" o:gfxdata="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oXxMEtIAAAAFAQAADwAAAAAAAAABACAAAAAiAAAAZHJzL2Rvd25y&#10;ZXYueG1sUEsBAhQAFAAAAAgAh07iQC0Mohk9AgAAZwQAAA4AAAAAAAAAAQAgAAAAIQEAAGRycy9l&#10;Mm9Eb2MueG1sUEsFBgAAAAAGAAYAWQEAANAFAAAAAA=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U0YzI5ODgzMjUyYTRkYmM0MmFiMTE2NzkyYWRmZjgifQ=="/>
  </w:docVars>
  <w:rsids>
    <w:rsidRoot w:val="2C867C56"/>
    <w:rsid w:val="059D2EE7"/>
    <w:rsid w:val="0B7A075E"/>
    <w:rsid w:val="0C0B13B7"/>
    <w:rsid w:val="0C7358DA"/>
    <w:rsid w:val="0D2C7836"/>
    <w:rsid w:val="12A43F06"/>
    <w:rsid w:val="135D4838"/>
    <w:rsid w:val="139A199E"/>
    <w:rsid w:val="16B20DAC"/>
    <w:rsid w:val="17930DF4"/>
    <w:rsid w:val="1A850F54"/>
    <w:rsid w:val="1D1C78C7"/>
    <w:rsid w:val="1EC43E01"/>
    <w:rsid w:val="1F042D95"/>
    <w:rsid w:val="200A1A28"/>
    <w:rsid w:val="21022608"/>
    <w:rsid w:val="21D65D10"/>
    <w:rsid w:val="29F37C02"/>
    <w:rsid w:val="2C867C56"/>
    <w:rsid w:val="2D3C1812"/>
    <w:rsid w:val="31965500"/>
    <w:rsid w:val="31F6203D"/>
    <w:rsid w:val="36A66E5A"/>
    <w:rsid w:val="378B2AF8"/>
    <w:rsid w:val="37BE72ED"/>
    <w:rsid w:val="39D94EB6"/>
    <w:rsid w:val="3BCE5D8A"/>
    <w:rsid w:val="3C4A0F57"/>
    <w:rsid w:val="3C741179"/>
    <w:rsid w:val="428C1751"/>
    <w:rsid w:val="47581FE8"/>
    <w:rsid w:val="4B1F7F43"/>
    <w:rsid w:val="4B9975E2"/>
    <w:rsid w:val="52FD4509"/>
    <w:rsid w:val="56644F18"/>
    <w:rsid w:val="57B819BF"/>
    <w:rsid w:val="5C212BA7"/>
    <w:rsid w:val="5F0D1F79"/>
    <w:rsid w:val="68E41866"/>
    <w:rsid w:val="6F9D05AB"/>
    <w:rsid w:val="723B642E"/>
    <w:rsid w:val="75546838"/>
    <w:rsid w:val="768636BE"/>
    <w:rsid w:val="7693517B"/>
    <w:rsid w:val="EF9FDCCE"/>
    <w:rsid w:val="FF9F2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Strong"/>
    <w:basedOn w:val="5"/>
    <w:qFormat/>
    <w:uiPriority w:val="0"/>
    <w:rPr>
      <w:b/>
    </w:rPr>
  </w:style>
  <w:style w:type="paragraph" w:customStyle="1" w:styleId="7">
    <w:name w:val="简历_个人信息__标题_段落"/>
    <w:qFormat/>
    <w:uiPriority w:val="0"/>
    <w:pPr>
      <w:bidi w:val="0"/>
      <w:adjustRightInd w:val="0"/>
      <w:snapToGrid w:val="0"/>
    </w:pPr>
    <w:rPr>
      <w:rFonts w:ascii="MiSans Bold" w:hAnsi="MiSans Bold" w:eastAsia="MiSans Bold" w:cs="MiSans Bold"/>
      <w:sz w:val="24"/>
      <w:lang w:val="en-US" w:eastAsia="zh-CN"/>
    </w:rPr>
  </w:style>
  <w:style w:type="paragraph" w:customStyle="1" w:styleId="8">
    <w:name w:val="简历_个人信息_标题_文本框"/>
    <w:basedOn w:val="7"/>
    <w:qFormat/>
    <w:uiPriority w:val="0"/>
    <w:rPr>
      <w:lang w:val="en-US" w:eastAsia="zh-CN"/>
    </w:rPr>
  </w:style>
  <w:style w:type="paragraph" w:customStyle="1" w:styleId="9">
    <w:name w:val="简历_个人信息_正文_段落"/>
    <w:qFormat/>
    <w:uiPriority w:val="0"/>
    <w:pPr>
      <w:tabs>
        <w:tab w:val="left" w:pos="4620"/>
      </w:tabs>
      <w:bidi w:val="0"/>
      <w:adjustRightInd w:val="0"/>
      <w:snapToGrid w:val="0"/>
      <w:spacing w:before="50" w:beforeLines="50" w:line="240" w:lineRule="auto"/>
      <w:ind w:firstLine="228" w:firstLineChars="104"/>
    </w:pPr>
    <w:rPr>
      <w:rFonts w:ascii="MiSans" w:hAnsi="MiSans" w:eastAsia="MiSans" w:cs="MiSans"/>
      <w:color w:val="595959" w:themeColor="text1" w:themeTint="A6"/>
      <w:sz w:val="22"/>
      <w:szCs w:val="22"/>
      <w:lang w:val="en-US" w:eastAsia="zh-CN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10">
    <w:name w:val="简历-内容主区_大标题_文本框"/>
    <w:qFormat/>
    <w:uiPriority w:val="0"/>
    <w:pPr>
      <w:bidi w:val="0"/>
      <w:adjustRightInd w:val="0"/>
      <w:snapToGrid w:val="0"/>
    </w:pPr>
    <w:rPr>
      <w:rFonts w:ascii="MiSans Bold" w:hAnsi="MiSans Bold" w:eastAsia="MiSans Bold" w:cs="MiSans Bold"/>
      <w:sz w:val="24"/>
      <w:lang w:val="en-US" w:eastAsia="zh-CN"/>
    </w:rPr>
  </w:style>
  <w:style w:type="paragraph" w:customStyle="1" w:styleId="11">
    <w:name w:val="简历-内容主区_大标题_段落"/>
    <w:qFormat/>
    <w:uiPriority w:val="0"/>
    <w:pPr>
      <w:tabs>
        <w:tab w:val="left" w:pos="9660"/>
      </w:tabs>
      <w:bidi w:val="0"/>
    </w:pPr>
    <w:rPr>
      <w:rFonts w:ascii="MiSans" w:hAnsi="MiSans" w:eastAsia="MiSans" w:cs="MiSans"/>
      <w:color w:val="595959" w:themeColor="text1" w:themeTint="A6"/>
      <w:szCs w:val="21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12">
    <w:name w:val="简历-内容主区_正文_段落"/>
    <w:qFormat/>
    <w:uiPriority w:val="0"/>
    <w:pPr>
      <w:bidi w:val="0"/>
      <w:adjustRightInd w:val="0"/>
      <w:snapToGrid w:val="0"/>
      <w:spacing w:before="20" w:beforeLines="20" w:after="20" w:afterLines="20"/>
      <w:ind w:left="218" w:leftChars="104"/>
    </w:pPr>
    <w:rPr>
      <w:rFonts w:ascii="MiSans" w:hAnsi="MiSans" w:eastAsia="MiSans" w:cs="MiSans"/>
      <w:color w:val="595959" w:themeColor="text1" w:themeTint="A6"/>
      <w:sz w:val="22"/>
      <w:szCs w:val="22"/>
      <w:lang w:val="en-US" w:eastAsia="zh-CN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customStyle="1" w:styleId="13">
    <w:name w:val="简历-内容主区_副标题_段落"/>
    <w:basedOn w:val="1"/>
    <w:qFormat/>
    <w:uiPriority w:val="0"/>
    <w:pPr>
      <w:tabs>
        <w:tab w:val="center" w:pos="5040"/>
        <w:tab w:val="right" w:pos="9240"/>
      </w:tabs>
      <w:spacing w:line="400" w:lineRule="exact"/>
      <w:ind w:left="634" w:leftChars="95" w:hanging="435" w:hangingChars="207"/>
    </w:pPr>
    <w:rPr>
      <w:rFonts w:ascii="MiSans" w:hAnsi="MiSans" w:eastAsia="MiSans" w:cs="MiSans"/>
      <w:b/>
      <w:bCs/>
      <w:color w:val="595959" w:themeColor="text1" w:themeTint="A6"/>
      <w:szCs w:val="21"/>
      <w14:textFill>
        <w14:solidFill>
          <w14:schemeClr w14:val="tx1">
            <w14:lumMod w14:val="65000"/>
            <w14:lumOff w14:val="3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Users/cengyaorun/Library/Containers/com.kingsoft.wpsoffice.mac/Data/C:\Users\DELL\AppData\Roaming\kingsoft\office6\templates\download\cd0b17a7a008131366879ae85090de27\&#26657;&#25307;&#38646;&#32463;&#39564;python&#23454;&#20064;&#29983;&#31616;&#21382;.docx" TargetMode="Externa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校招零经验python实习生简历.docx</Template>
  <Pages>2</Pages>
  <Words>499</Words>
  <Characters>674</Characters>
  <Lines>0</Lines>
  <Paragraphs>0</Paragraphs>
  <TotalTime>0</TotalTime>
  <ScaleCrop>false</ScaleCrop>
  <LinksUpToDate>false</LinksUpToDate>
  <CharactersWithSpaces>738</CharactersWithSpaces>
  <Application>WPS Office_7.3.1.8967_F1E327BC-269C-435d-A152-05C5408002CA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2024-12-20T14:29:00Z</dcterms:created>
  <dc:creator>Fes</dc:creator>
  <cp:lastModifiedBy>yaorun</cp:lastModifiedBy>
  <dcterms:modified xsi:type="dcterms:W3CDTF">2025-08-16T17:00:07Z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715BCA5D75824704990D4EB85C27DE5A_11</vt:lpwstr>
  </property>
  <property fmtid="{D5CDD505-2E9C-101B-9397-08002B2CF9AE}" pid="4" name="KSOTemplateUUID">
    <vt:lpwstr>v1.0_mb_thzYOwkcPtvR2RhDsA9JgA==</vt:lpwstr>
  </property>
  <property fmtid="{D5CDD505-2E9C-101B-9397-08002B2CF9AE}" pid="5" name="KSOTemplateDocerSaveRecord">
    <vt:lpwstr>eyJoZGlkIjoiZWYzZGVmOGVhZGY3ZGEwZTYxNDhlMzQwMzVmODA2MmQiLCJ1c2VySWQiOiIzNDU0MjA4ODYifQ==</vt:lpwstr>
  </property>
</Properties>
</file>