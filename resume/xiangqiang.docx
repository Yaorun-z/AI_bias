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20203">
      <w:pPr>
        <w:pStyle w:val="8"/>
        <w:bidi w:val="0"/>
        <w:rPr>
          <w:rFonts w:hint="eastAsia" w:ascii="Times New Roman" w:hAnsi="Times New Roman" w:eastAsia="黑体" w:cs="黑体"/>
          <w:b/>
          <w:bCs/>
          <w:lang w:val="en-US" w:eastAsia="zh-CN"/>
        </w:rPr>
      </w:pPr>
    </w:p>
    <w:p w14:paraId="5AB164DF">
      <w:pPr>
        <w:pStyle w:val="8"/>
        <w:bidi w:val="0"/>
        <w:rPr>
          <w:rFonts w:hint="eastAsia" w:ascii="Times New Roman" w:hAnsi="Times New Roman" w:eastAsia="黑体" w:cs="黑体"/>
          <w:b/>
          <w:bCs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4298950</wp:posOffset>
            </wp:positionH>
            <wp:positionV relativeFrom="paragraph">
              <wp:posOffset>427355</wp:posOffset>
            </wp:positionV>
            <wp:extent cx="891540" cy="1088390"/>
            <wp:effectExtent l="12700" t="0" r="35560" b="16510"/>
            <wp:wrapNone/>
            <wp:docPr id="139" name="图片 80" descr="/Users/cengyaorun/Downloads/text male/male 职业照  (2).pngmale 职业照 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80" descr="/Users/cengyaorun/Downloads/text male/male 职业照  (2).pngmale 职业照  (2)"/>
                    <pic:cNvPicPr>
                      <a:picLocks noChangeAspect="1"/>
                    </pic:cNvPicPr>
                  </pic:nvPicPr>
                  <pic:blipFill>
                    <a:blip r:embed="rId6"/>
                    <a:srcRect l="8848" t="6245" r="8327" b="1805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88390"/>
                    </a:xfrm>
                    <a:prstGeom prst="roundRect">
                      <a:avLst/>
                    </a:prstGeom>
                    <a:noFill/>
                    <a:ln w="9525">
                      <a:solidFill>
                        <a:srgbClr val="000000">
                          <a:alpha val="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81280</wp:posOffset>
                </wp:positionV>
                <wp:extent cx="1917700" cy="259080"/>
                <wp:effectExtent l="0" t="0" r="6350" b="762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6558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05pt;margin-top:6.4pt;height:20.4pt;width:151pt;z-index:251667456;v-text-anchor:middle;mso-width-relative:page;mso-height-relative:page;" fillcolor="#FFFFFF [3201]" filled="t" stroked="f" coordsize="21600,21600" o:gfxdata="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qGr69UAAAAJAQAADwAA&#10;AAAAAAABACAAAAAiAAAAZHJzL2Rvd25yZXYueG1sUEsBAhQAFAAAAAgAh07iQG4qBdVSAgAAkw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EB66558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52705</wp:posOffset>
                </wp:positionV>
                <wp:extent cx="1917700" cy="259080"/>
                <wp:effectExtent l="0" t="0" r="6350" b="762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6230" y="1050925"/>
                          <a:ext cx="191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B688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8pt;margin-top:4.15pt;height:20.4pt;width:151pt;z-index:251660288;v-text-anchor:middle;mso-width-relative:page;mso-height-relative:page;" fillcolor="#FFFFFF [3201]" filled="t" stroked="f" coordsize="21600,21600" o:gfxdata="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tP5&#10;s9UAAAAIAQAADwAAAAAAAAABACAAAAAiAAAAZHJzL2Rvd25yZXYueG1sUEsBAhQAFAAAAAgAh07i&#10;QLSJWKVeAgAAnw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EEB688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</w:rPr>
        <mc:AlternateContent>
          <mc:Choice Requires="wpg">
            <w:drawing>
              <wp:inline distT="0" distB="0" distL="114300" distR="114300">
                <wp:extent cx="5884545" cy="359410"/>
                <wp:effectExtent l="42545" t="4445" r="16510" b="93345"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4545" cy="359410"/>
                          <a:chOff x="2546" y="1258"/>
                          <a:chExt cx="9267" cy="566"/>
                        </a:xfrm>
                      </wpg:grpSpPr>
                      <wps:wsp>
                        <wps:cNvPr id="6" name="六边形 6"/>
                        <wps:cNvSpPr/>
                        <wps:spPr>
                          <a:xfrm>
                            <a:off x="2546" y="1258"/>
                            <a:ext cx="1637" cy="566"/>
                          </a:xfrm>
                          <a:prstGeom prst="hexagon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accent1">
                                <a:lumMod val="40000"/>
                                <a:lumOff val="60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8E147">
                              <w:pPr>
                                <w:pStyle w:val="9"/>
                                <w:bidi w:val="0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 xml:space="preserve">个人信息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3911" y="1817"/>
                            <a:ext cx="7902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pt;width:463.35pt;" coordorigin="2546,1258" coordsize="9267,566" o:gfxdata="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OE2xSbVAAAABAEAAA8AAAAAAAAAAQAgAAAAIgAAAGRycy9kb3ducmV2LnhtbFBL&#10;AQIUABQAAAAIAIdO4kCePUzbwQMAAMkIAAAOAAAAAAAAAAEAIAAAACQBAABkcnMvZTJvRG9jLnht&#10;bFBLBQYAAAAABgAGAFkBAABXBwAAAAA=&#10;">
                <o:lock v:ext="edit" aspectratio="f"/>
                <v:shape id="_x0000_s1026" o:spid="_x0000_s1026" o:spt="9" type="#_x0000_t9" style="position:absolute;left:2546;top:1258;height:566;width:1637;mso-wrap-style:none;v-text-anchor:middle;" fillcolor="#44546A [3215]" filled="t" stroked="f" coordsize="21600,21600" o:gfxdata="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h3+8AAAA&#10;2gAAAA8AAAAAAAAAAQAgAAAAIgAAAGRycy9kb3ducmV2LnhtbFBLAQIUABQAAAAIAIdO4kAzLwWe&#10;OwAAADkAAAAQAAAAAAAAAAEAIAAAAAsBAABkcnMvc2hhcGV4bWwueG1sUEsFBgAAAAAGAAYAWwEA&#10;ALUDAAAAAA==&#10;" adj="186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6C7EA [1300]" opacity="26214f" offset="0pt,3pt" origin="0f,-32768f" matrix="65536f,0f,0f,65536f"/>
                  <v:textbox inset="2.54mm,0mm,2.54mm,0mm">
                    <w:txbxContent>
                      <w:p w14:paraId="7998E147">
                        <w:pPr>
                          <w:pStyle w:val="9"/>
                          <w:bidi w:val="0"/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 xml:space="preserve">个人信息                                           </w:t>
                        </w:r>
                      </w:p>
                    </w:txbxContent>
                  </v:textbox>
                </v:shape>
                <v:line id="_x0000_s1026" o:spid="_x0000_s1026" o:spt="20" style="position:absolute;left:3911;top:1817;flip:y;height:5;width:7902;" filled="f" stroked="t" coordsize="21600,21600" o:gfxdata="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KeB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44546A [3215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4E2A5695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92" w:lineRule="auto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姓名：李向强   </w:t>
      </w:r>
    </w:p>
    <w:p w14:paraId="31EE61F1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92" w:lineRule="auto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性别：男                </w:t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ab/>
      </w:r>
    </w:p>
    <w:p w14:paraId="40253615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92" w:lineRule="auto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出生年月：1999年6月</w:t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ab/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           </w:t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ab/>
      </w:r>
    </w:p>
    <w:p w14:paraId="72AB88D4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92" w:lineRule="auto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工作年限： 5年     </w:t>
      </w:r>
    </w:p>
    <w:p w14:paraId="576BCE0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92" w:lineRule="auto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      </w:t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ab/>
      </w:r>
    </w:p>
    <w:p w14:paraId="294EE551">
      <w:pPr>
        <w:pStyle w:val="12"/>
        <w:bidi w:val="0"/>
        <w:rPr>
          <w:rFonts w:hint="eastAsia" w:ascii="Times New Roman" w:hAnsi="Times New Roman" w:eastAsia="黑体" w:cs="黑体"/>
          <w:b/>
          <w:bCs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ragraph">
                  <wp:posOffset>123190</wp:posOffset>
                </wp:positionV>
                <wp:extent cx="1917700" cy="300355"/>
                <wp:effectExtent l="0" t="0" r="6350" b="444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F3E9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35pt;margin-top:9.7pt;height:23.65pt;width:151pt;z-index:251665408;v-text-anchor:middle;mso-width-relative:page;mso-height-relative:page;" fillcolor="#FFFFFF [3201]" filled="t" stroked="f" coordsize="21600,21600" o:gfxdata="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rEQ+LVAAAACQEAAA8AAAAA&#10;AAAAAQAgAAAAIgAAAGRycy9kb3ducmV2LnhtbFBLAQIUABQAAAAIAIdO4kCqz2FlUAIAAJM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99F3E9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</w:rPr>
        <mc:AlternateContent>
          <mc:Choice Requires="wpg">
            <w:drawing>
              <wp:inline distT="0" distB="0" distL="114300" distR="114300">
                <wp:extent cx="5868670" cy="359410"/>
                <wp:effectExtent l="42545" t="4445" r="13335" b="93345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359410"/>
                          <a:chOff x="2546" y="1258"/>
                          <a:chExt cx="9242" cy="566"/>
                        </a:xfrm>
                      </wpg:grpSpPr>
                      <wps:wsp>
                        <wps:cNvPr id="16" name="六边形 6"/>
                        <wps:cNvSpPr/>
                        <wps:spPr>
                          <a:xfrm>
                            <a:off x="2546" y="1258"/>
                            <a:ext cx="1637" cy="566"/>
                          </a:xfrm>
                          <a:prstGeom prst="hexagon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accent1">
                                <a:lumMod val="40000"/>
                                <a:lumOff val="60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BBB8D">
                              <w:pPr>
                                <w:pStyle w:val="9"/>
                                <w:bidi w:val="0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3"/>
                        <wps:cNvCnPr/>
                        <wps:spPr>
                          <a:xfrm flipV="1">
                            <a:off x="3911" y="1820"/>
                            <a:ext cx="7877" cy="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pt;width:462.1pt;" coordorigin="2546,1258" coordsize="9242,566" o:gfxdata="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fvGMq1gAAAAQBAAAPAAAAAAAAAAEAIAAAACIAAABkcnMvZG93bnJldi54bWxQSwEC&#10;FAAUAAAACACHTuJA22nrSr4DAADICAAADgAAAAAAAAABACAAAAAlAQAAZHJzL2Uyb0RvYy54bWxQ&#10;SwUGAAAAAAYABgBZAQAAVQcAAAAA&#10;">
                <o:lock v:ext="edit" aspectratio="f"/>
                <v:shape id="六边形 6" o:spid="_x0000_s1026" o:spt="9" type="#_x0000_t9" style="position:absolute;left:2546;top:1258;height:566;width:1637;mso-wrap-style:none;v-text-anchor:middle;" fillcolor="#44546A [3215]" filled="t" stroked="f" coordsize="21600,21600" o:gfxdata="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Vb0CugAAANsA&#10;AAAPAAAAAAAAAAEAIAAAACIAAABkcnMvZG93bnJldi54bWxQSwECFAAUAAAACACHTuJAMy8FnjsA&#10;AAA5AAAAEAAAAAAAAAABACAAAAAJAQAAZHJzL3NoYXBleG1sLnhtbFBLBQYAAAAABgAGAFsBAACz&#10;AwAAAAA=&#10;" adj="186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6C7EA [1300]" opacity="26214f" offset="0pt,3pt" origin="0f,-32768f" matrix="65536f,0f,0f,65536f"/>
                  <v:textbox inset="2.54mm,0mm,2.54mm,0mm">
                    <w:txbxContent>
                      <w:p w14:paraId="2EEBBB8D">
                        <w:pPr>
                          <w:pStyle w:val="9"/>
                          <w:bidi w:val="0"/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3" o:spid="_x0000_s1026" o:spt="20" style="position:absolute;left:3911;top:1820;flip:y;height:2;width:7877;" filled="f" stroked="t" coordsize="21600,21600" o:gfxdata="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Kqe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4546A [3215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63BFF715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</w:rPr>
        <w:t>20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16.09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</w:rPr>
        <w:t>--20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20.06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华东师范大学</w:t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市场营销专业</w:t>
      </w:r>
    </w:p>
    <w:p w14:paraId="45D3B1DD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专业前30%</w:t>
      </w:r>
    </w:p>
    <w:p w14:paraId="4E96640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Times New Roman" w:hAnsi="Times New Roman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主修课程：</w:t>
      </w:r>
      <w:r>
        <w:rPr>
          <w:rFonts w:hint="eastAsia" w:ascii="Times New Roman" w:hAnsi="Times New Roman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  <w:t>市场调研、消费者行为学、品牌管理、数字营销</w:t>
      </w:r>
    </w:p>
    <w:p w14:paraId="5E80C02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="Times New Roman" w:hAnsi="Times New Roman" w:eastAsia="黑体" w:cs="黑体"/>
          <w:b w:val="0"/>
          <w:bCs w:val="0"/>
          <w:color w:val="auto"/>
          <w:kern w:val="0"/>
          <w:sz w:val="21"/>
          <w:szCs w:val="21"/>
          <w:lang w:val="en-US" w:eastAsia="zh-CN"/>
        </w:rPr>
      </w:pPr>
    </w:p>
    <w:p w14:paraId="7CC95B2F">
      <w:pPr>
        <w:pStyle w:val="12"/>
        <w:bidi w:val="0"/>
        <w:rPr>
          <w:rFonts w:hint="eastAsia" w:ascii="Times New Roman" w:hAnsi="Times New Roman" w:eastAsia="黑体" w:cs="黑体"/>
          <w:b/>
          <w:bCs/>
          <w:lang w:val="en-US" w:eastAsia="zh-CN"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135890</wp:posOffset>
                </wp:positionV>
                <wp:extent cx="1917700" cy="282575"/>
                <wp:effectExtent l="0" t="0" r="6350" b="31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BDD64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Campus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8pt;margin-top:10.7pt;height:22.25pt;width:151pt;z-index:251666432;v-text-anchor:middle;mso-width-relative:page;mso-height-relative:page;" fillcolor="#FFFFFF [3201]" filled="t" stroked="f" coordsize="21600,21600" o:gfxdata="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cRertYAAAAJAQAADwAA&#10;AAAAAAABACAAAAAiAAAAZHJzL2Rvd25yZXYueG1sUEsBAhQAFAAAAAgAh07iQOv6njlRAgAAkw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B3BDD64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Campus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</w:rPr>
        <mc:AlternateContent>
          <mc:Choice Requires="wpg">
            <w:drawing>
              <wp:inline distT="0" distB="0" distL="114300" distR="114300">
                <wp:extent cx="5868670" cy="372110"/>
                <wp:effectExtent l="42545" t="4445" r="13335" b="80645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372110"/>
                          <a:chOff x="2546" y="1258"/>
                          <a:chExt cx="9242" cy="586"/>
                        </a:xfrm>
                      </wpg:grpSpPr>
                      <wps:wsp>
                        <wps:cNvPr id="22" name="六边形 6"/>
                        <wps:cNvSpPr/>
                        <wps:spPr>
                          <a:xfrm>
                            <a:off x="2546" y="1258"/>
                            <a:ext cx="1637" cy="566"/>
                          </a:xfrm>
                          <a:prstGeom prst="hexagon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accent1">
                                <a:lumMod val="40000"/>
                                <a:lumOff val="60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219F">
                              <w:pPr>
                                <w:pStyle w:val="9"/>
                                <w:bidi w:val="0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13"/>
                        <wps:cNvCnPr/>
                        <wps:spPr>
                          <a:xfrm>
                            <a:off x="3911" y="1822"/>
                            <a:ext cx="7877" cy="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9.3pt;width:462.1pt;" coordorigin="2546,1258" coordsize="9242,586" o:gfxdata="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495sz1gAAAAQBAAAPAAAAAAAAAAEAIAAAACIAAABkcnMvZG93bnJldi54bWxQSwECFAAU&#10;AAAACACHTuJA/EObFLsDAADBCAAADgAAAAAAAAABACAAAAAlAQAAZHJzL2Uyb0RvYy54bWxQSwUG&#10;AAAAAAYABgBZAQAAUgcAAAAA&#10;">
                <o:lock v:ext="edit" aspectratio="f"/>
                <v:shape id="六边形 6" o:spid="_x0000_s1026" o:spt="9" type="#_x0000_t9" style="position:absolute;left:2546;top:1258;height:566;width:1637;mso-wrap-style:none;v-text-anchor:middle;" fillcolor="#44546A [3215]" filled="t" stroked="f" coordsize="21600,21600" o:gfxdata="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AnG8vQAA&#10;ANsAAAAPAAAAAAAAAAEAIAAAACIAAABkcnMvZG93bnJldi54bWxQSwECFAAUAAAACACHTuJAMy8F&#10;njsAAAA5AAAAEAAAAAAAAAABACAAAAAMAQAAZHJzL3NoYXBleG1sLnhtbFBLBQYAAAAABgAGAFsB&#10;AAC2AwAAAAA=&#10;" adj="186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6C7EA [1300]" opacity="26214f" offset="0pt,3pt" origin="0f,-32768f" matrix="65536f,0f,0f,65536f"/>
                  <v:textbox inset="2.54mm,0mm,2.54mm,0mm">
                    <w:txbxContent>
                      <w:p w14:paraId="4856219F">
                        <w:pPr>
                          <w:pStyle w:val="9"/>
                          <w:bidi w:val="0"/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校园经历</w:t>
                        </w:r>
                      </w:p>
                    </w:txbxContent>
                  </v:textbox>
                </v:shape>
                <v:line id="直接连接符 13" o:spid="_x0000_s1026" o:spt="20" style="position:absolute;left:3911;top:1822;height:22;width:7877;" filled="f" stroked="t" coordsize="21600,21600" o:gfxdata="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5o9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4546A [3215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747CEDE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2021.10--至今                    上海某中型消费品公司             市场专员</w:t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br w:type="textWrapping"/>
      </w: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主要职责：</w:t>
      </w:r>
    </w:p>
    <w:p w14:paraId="3D3C4458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负责华东区域产品推广活动的策划和执行</w:t>
      </w:r>
    </w:p>
    <w:p w14:paraId="5790165D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协助制定季度营销计划，参与预算分配讨论</w:t>
      </w:r>
    </w:p>
    <w:p w14:paraId="59F460A7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维护重要客户关系，定期走访核心经销商</w:t>
      </w:r>
    </w:p>
    <w:p w14:paraId="6126E316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收集市场信息，撰写月度市场分析报告</w:t>
      </w:r>
    </w:p>
    <w:p w14:paraId="4A665D12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主要成果：</w:t>
      </w:r>
    </w:p>
    <w:p w14:paraId="79E48E0F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策划执行的春季促销活动使区域销售额增长12%</w:t>
      </w:r>
    </w:p>
    <w:p w14:paraId="5413CF45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成功开发新客户15家，年销售贡献约200万元</w:t>
      </w:r>
    </w:p>
    <w:p w14:paraId="0F789F5A">
      <w:pPr>
        <w:pStyle w:val="13"/>
        <w:bidi w:val="0"/>
        <w:ind w:firstLine="418" w:firstLineChars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负责的产品线在目标市场份额从8%提升至11%</w:t>
      </w:r>
    </w:p>
    <w:p w14:paraId="2D1A77AB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</w:p>
    <w:p w14:paraId="3A05BE11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 xml:space="preserve">2020.07--2021.10                      广告传媒公司             助理客户经理    </w:t>
      </w:r>
    </w:p>
    <w:p w14:paraId="3D4C4FDF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主要职责：</w:t>
      </w:r>
    </w:p>
    <w:p w14:paraId="369C840D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协助客户经理维护现有客户关系</w:t>
      </w:r>
    </w:p>
    <w:p w14:paraId="42C8263C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参与广告方案制定和创意讨论</w:t>
      </w:r>
    </w:p>
    <w:p w14:paraId="3F370A03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负责项目执行过程中的沟通协调工作</w:t>
      </w:r>
    </w:p>
    <w:p w14:paraId="15CB2A0F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整理客户反馈，协助优化服务流程</w:t>
      </w:r>
    </w:p>
    <w:p w14:paraId="25B3B7AC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>主要成果：</w:t>
      </w:r>
    </w:p>
    <w:p w14:paraId="1B480829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参与完成大型客户项目2个，项目总价值约100万元</w:t>
      </w:r>
    </w:p>
    <w:p w14:paraId="456B0E04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客户满意度调查中获得平均3.9分（满分5分）</w:t>
      </w:r>
    </w:p>
    <w:p w14:paraId="59756C01">
      <w:pPr>
        <w:pStyle w:val="14"/>
        <w:bidi w:val="0"/>
        <w:spacing w:line="240" w:lineRule="auto"/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  <w:t>协助团队获得公司年度"优秀项目团队"称号</w:t>
      </w:r>
    </w:p>
    <w:bookmarkEnd w:id="0"/>
    <w:p w14:paraId="41F7C861">
      <w:pPr>
        <w:pStyle w:val="13"/>
        <w:bidi w:val="0"/>
        <w:rPr>
          <w:rFonts w:hint="default" w:ascii="Times New Roman" w:hAnsi="Times New Roman" w:eastAsia="黑体" w:cs="黑体"/>
          <w:b w:val="0"/>
          <w:bCs w:val="0"/>
          <w:color w:val="auto"/>
          <w:lang w:val="en-US" w:eastAsia="zh-CN"/>
        </w:rPr>
      </w:pPr>
    </w:p>
    <w:p w14:paraId="7D2678A2">
      <w:pPr>
        <w:pStyle w:val="12"/>
        <w:bidi w:val="0"/>
        <w:rPr>
          <w:rFonts w:hint="eastAsia" w:ascii="Times New Roman" w:hAnsi="Times New Roman" w:eastAsia="黑体" w:cs="黑体"/>
          <w:b/>
          <w:bCs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138430</wp:posOffset>
                </wp:positionV>
                <wp:extent cx="1917700" cy="259080"/>
                <wp:effectExtent l="0" t="0" r="6350" b="762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CA39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Skill and Cetification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55pt;margin-top:10.9pt;height:20.4pt;width:151pt;z-index:251668480;v-text-anchor:middle;mso-width-relative:page;mso-height-relative:page;" fillcolor="#FFFFFF [3201]" filled="t" stroked="f" coordsize="21600,21600" o:gfxdata="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HvqrnVAAAACQEAAA8A&#10;AAAAAAAAAQAgAAAAIgAAAGRycy9kb3ducmV2LnhtbFBLAQIUABQAAAAIAIdO4kAdMy2TUwIAAJM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A1ECA39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Skill and Cetification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</w:rPr>
        <mc:AlternateContent>
          <mc:Choice Requires="wpg">
            <w:drawing>
              <wp:inline distT="0" distB="0" distL="114300" distR="114300">
                <wp:extent cx="5875655" cy="363855"/>
                <wp:effectExtent l="42545" t="4445" r="6350" b="8890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655" cy="363855"/>
                          <a:chOff x="2546" y="1258"/>
                          <a:chExt cx="9253" cy="573"/>
                        </a:xfrm>
                      </wpg:grpSpPr>
                      <wps:wsp>
                        <wps:cNvPr id="27" name="六边形 6"/>
                        <wps:cNvSpPr/>
                        <wps:spPr>
                          <a:xfrm>
                            <a:off x="2546" y="1258"/>
                            <a:ext cx="1634" cy="566"/>
                          </a:xfrm>
                          <a:prstGeom prst="hexagon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accent1">
                                <a:lumMod val="40000"/>
                                <a:lumOff val="60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7DEE1">
                              <w:pPr>
                                <w:pStyle w:val="9"/>
                                <w:bidi w:val="0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13"/>
                        <wps:cNvCnPr/>
                        <wps:spPr>
                          <a:xfrm>
                            <a:off x="3911" y="1822"/>
                            <a:ext cx="7888" cy="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65pt;width:462.65pt;" coordorigin="2546,1258" coordsize="9253,573" o:gfxdata="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f+y3HtYAAAAEAQAADwAAAAAAAAABACAAAAAiAAAAZHJzL2Rvd25yZXYueG1sUEsBAhQA&#10;FAAAAAgAh07iQOE4gNq8AwAAwAgAAA4AAAAAAAAAAQAgAAAAJQEAAGRycy9lMm9Eb2MueG1sUEsF&#10;BgAAAAAGAAYAWQEAAFMHAAAAAA==&#10;">
                <o:lock v:ext="edit" aspectratio="f"/>
                <v:shape id="六边形 6" o:spid="_x0000_s1026" o:spt="9" type="#_x0000_t9" style="position:absolute;left:2546;top:1258;height:566;width:1634;mso-wrap-style:none;v-text-anchor:middle;" fillcolor="#44546A [3215]" filled="t" stroked="f" coordsize="21600,21600" o:gfxdata="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10iS8AAAA&#10;2wAAAA8AAAAAAAAAAQAgAAAAIgAAAGRycy9kb3ducmV2LnhtbFBLAQIUABQAAAAIAIdO4kAzLwWe&#10;OwAAADkAAAAQAAAAAAAAAAEAIAAAAAsBAABkcnMvc2hhcGV4bWwueG1sUEsFBgAAAAAGAAYAWwEA&#10;ALUDAAAAAA==&#10;" adj="1870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6C7EA [1300]" opacity="26214f" offset="0pt,3pt" origin="0f,-32768f" matrix="65536f,0f,0f,65536f"/>
                  <v:textbox inset="2.54mm,0mm,2.54mm,0mm">
                    <w:txbxContent>
                      <w:p w14:paraId="54B7DEE1">
                        <w:pPr>
                          <w:pStyle w:val="9"/>
                          <w:bidi w:val="0"/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13" o:spid="_x0000_s1026" o:spt="20" style="position:absolute;left:3911;top:1822;height:9;width:7888;" filled="f" stroked="t" coordsize="21600,21600" o:gfxdata="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NszC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44546A [3215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0672182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市场分析： 熟练使用SPSS进行数据分析，具备市场调研设计能力</w:t>
      </w:r>
    </w:p>
    <w:p w14:paraId="65AF489D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数字营销： 掌握微信、微博等社交媒体营销技巧，了解SEO基础知识</w:t>
      </w:r>
    </w:p>
    <w:p w14:paraId="6186154A">
      <w:pPr>
        <w:pStyle w:val="13"/>
        <w:bidi w:val="0"/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办公软件： 精通Office套件，熟练制作PPT演示文稿</w:t>
      </w:r>
    </w:p>
    <w:p w14:paraId="1DF03907">
      <w:pPr>
        <w:pStyle w:val="13"/>
        <w:bidi w:val="0"/>
        <w:ind w:firstLine="1100" w:firstLineChars="500"/>
        <w:rPr>
          <w:rFonts w:hint="eastAsia" w:ascii="Times New Roman" w:hAnsi="Times New Roman" w:eastAsia="黑体" w:cs="黑体"/>
          <w:b/>
          <w:bCs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沟通协调： 具备良好的客户沟通能力和跨部门协作经验</w:t>
      </w:r>
    </w:p>
    <w:p w14:paraId="01E329CA">
      <w:pPr>
        <w:pStyle w:val="12"/>
        <w:bidi w:val="0"/>
        <w:rPr>
          <w:rFonts w:hint="eastAsia" w:ascii="Times New Roman" w:hAnsi="Times New Roman" w:eastAsia="黑体" w:cs="黑体"/>
          <w:b/>
          <w:bCs/>
        </w:rPr>
      </w:pPr>
      <w:r>
        <w:rPr>
          <w:rFonts w:hint="eastAsia" w:ascii="Times New Roman" w:hAnsi="Times New Roman" w:eastAsia="黑体" w:cs="黑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155575</wp:posOffset>
                </wp:positionV>
                <wp:extent cx="1917700" cy="259080"/>
                <wp:effectExtent l="0" t="0" r="6350" b="762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FF97D">
                            <w:pP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Self-evaluation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45pt;margin-top:12.25pt;height:20.4pt;width:151pt;z-index:251669504;v-text-anchor:middle;mso-width-relative:page;mso-height-relative:page;" fillcolor="#FFFFFF [3201]" filled="t" stroked="f" coordsize="21600,21600" o:gfxdata="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5+1r/VAAAACQEAAA8A&#10;AAAAAAAAAQAgAAAAIgAAAGRycy9kb3ducmV2LnhtbFBLAQIUABQAAAAIAIdO4kB7gTPMUwIAAJM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17FF97D">
                      <w:pP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黑体"/>
          <w:b/>
          <w:bCs/>
        </w:rPr>
        <mc:AlternateContent>
          <mc:Choice Requires="wpg">
            <w:drawing>
              <wp:inline distT="0" distB="0" distL="114300" distR="114300">
                <wp:extent cx="5884545" cy="359410"/>
                <wp:effectExtent l="42545" t="4445" r="16510" b="93345"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4545" cy="359410"/>
                          <a:chOff x="2546" y="1258"/>
                          <a:chExt cx="9267" cy="566"/>
                        </a:xfrm>
                      </wpg:grpSpPr>
                      <wps:wsp>
                        <wps:cNvPr id="58" name="六边形 6"/>
                        <wps:cNvSpPr/>
                        <wps:spPr>
                          <a:xfrm>
                            <a:off x="2546" y="1258"/>
                            <a:ext cx="1637" cy="566"/>
                          </a:xfrm>
                          <a:prstGeom prst="hexagon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schemeClr val="accent1">
                                <a:lumMod val="40000"/>
                                <a:lumOff val="60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A04D4">
                              <w:pPr>
                                <w:pStyle w:val="9"/>
                                <w:bidi w:val="0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13"/>
                        <wps:cNvCnPr/>
                        <wps:spPr>
                          <a:xfrm flipV="1">
                            <a:off x="3911" y="1817"/>
                            <a:ext cx="7902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pt;width:463.35pt;" coordorigin="2546,1258" coordsize="9267,566" o:gfxdata="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OE2xSbVAAAABAEAAA8AAAAAAAAAAQAgAAAAIgAAAGRycy9kb3ducmV2Lnht&#10;bFBLAQIUABQAAAAIAIdO4kDKPXyixAMAAMoIAAAOAAAAAAAAAAEAIAAAACQBAABkcnMvZTJvRG9j&#10;LnhtbFBLBQYAAAAABgAGAFkBAABaBwAAAAA=&#10;">
                <o:lock v:ext="edit" aspectratio="f"/>
                <v:shape id="六边形 6" o:spid="_x0000_s1026" o:spt="9" type="#_x0000_t9" style="position:absolute;left:2546;top:1258;height:566;width:1637;mso-wrap-style:none;v-text-anchor:middle;" fillcolor="#44546A [3215]" filled="t" stroked="f" coordsize="21600,21600" o:gfxdata="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7DUrugAAANsA&#10;AAAPAAAAAAAAAAEAIAAAACIAAABkcnMvZG93bnJldi54bWxQSwECFAAUAAAACACHTuJAMy8FnjsA&#10;AAA5AAAAEAAAAAAAAAABACAAAAAJAQAAZHJzL3NoYXBleG1sLnhtbFBLBQYAAAAABgAGAFsBAACz&#10;AwAAAAA=&#10;" adj="186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B6C7EA [1300]" opacity="26214f" offset="0pt,3pt" origin="0f,-32768f" matrix="65536f,0f,0f,65536f"/>
                  <v:textbox inset="2.54mm,0mm,2.54mm,0mm">
                    <w:txbxContent>
                      <w:p w14:paraId="283A04D4">
                        <w:pPr>
                          <w:pStyle w:val="9"/>
                          <w:bidi w:val="0"/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13" o:spid="_x0000_s1026" o:spt="20" style="position:absolute;left:3911;top:1817;flip:y;height:5;width:7902;" filled="f" stroked="t" coordsize="21600,21600" o:gfxdata="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AQL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4546A [3215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62D9CE2A">
      <w:pPr>
        <w:pStyle w:val="13"/>
        <w:bidi w:val="0"/>
        <w:ind w:firstLine="440" w:firstLineChars="200"/>
        <w:rPr>
          <w:rFonts w:hint="default" w:ascii="Times New Roman" w:hAnsi="Times New Roman" w:eastAsia="黑体" w:cs="黑体"/>
          <w:b w:val="0"/>
          <w:bCs w:val="0"/>
          <w:color w:val="auto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auto"/>
          <w:lang w:val="en-US" w:eastAsia="zh-CN"/>
        </w:rPr>
        <w:t>本人性格开朗，工作认真负责，具有较强的学习能力和适应能力。在市场营销领域积累了5年实践经验，对消费品行业有较深入的了解。善于团队合作，能够在压力下保持良好的工作状态。希望能够在更具挑战性的环境中进一步发展专业技能，为公司创造更大价值</w:t>
      </w:r>
    </w:p>
    <w:sectPr>
      <w:headerReference r:id="rId3" w:type="default"/>
      <w:footerReference r:id="rId4" w:type="default"/>
      <w:pgSz w:w="11906" w:h="16838"/>
      <w:pgMar w:top="1440" w:right="1803" w:bottom="1440" w:left="1803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C1A9CC7-7EDC-F83D-9648-A068E9030E68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Sans Bold">
    <w:altName w:val="苹方-简"/>
    <w:panose1 w:val="00000800000000000000"/>
    <w:charset w:val="86"/>
    <w:family w:val="auto"/>
    <w:pitch w:val="default"/>
    <w:sig w:usb0="00000000" w:usb1="00000000" w:usb2="00000016" w:usb3="00000000" w:csb0="00040001" w:csb1="00000000"/>
  </w:font>
  <w:font w:name="MiSans">
    <w:altName w:val="苹方-简"/>
    <w:panose1 w:val="00000500000000000000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5469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24750" cy="231140"/>
              <wp:effectExtent l="6350" t="6350" r="12700" b="1016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2311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2000</wp14:pctHeight>
              </wp14:sizeRelV>
            </wp:anchor>
          </w:drawing>
        </mc:Choice>
        <mc:Fallback>
          <w:pict>
            <v:rect id="_x0000_s1026" o:spid="_x0000_s1026" o:spt="1" style="position:absolute;left:0pt;height:18.2pt;width:592.5pt;mso-position-horizontal:left;mso-position-horizontal-relative:page;mso-position-vertical:bottom;mso-position-vertical-relative:page;z-index:251662336;v-text-anchor:middle;mso-width-relative:page;mso-height-relative:page;mso-width-percent:1000;mso-height-percent:20;" fillcolor="#44546A [3215]" filled="t" stroked="t" coordsize="21600,21600" o:gfxdata="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B/BA60wAAAAUBAAAP&#10;AAAAAAAAAAEAIAAAACIAAABkcnMvZG93bnJldi54bWxQSwECFAAUAAAACACHTuJAHLOr448CAAAt&#10;BQAADgAAAAAAAAABACAAAAAiAQAAZHJzL2Uyb0RvYy54bWxQSwUGAAAAAAYABgBZAQAAIwYAAAAA&#10;">
              <v:fill on="t" focussize="0,0"/>
              <v:stroke weight="1pt" color="#FCE6D5 [661]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F251A">
    <w:pPr>
      <w:pStyle w:val="3"/>
      <w:tabs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080385" cy="476885"/>
              <wp:effectExtent l="85725" t="15875" r="91440" b="154940"/>
              <wp:wrapNone/>
              <wp:docPr id="4" name="六边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38780" y="10795"/>
                        <a:ext cx="3080385" cy="476885"/>
                      </a:xfrm>
                      <a:prstGeom prst="hexagon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43D0EC">
                          <w:pPr>
                            <w:jc w:val="center"/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i w:val="0"/>
                              <w:iCs w:val="0"/>
                              <w:caps/>
                              <w:smallCaps w:val="0"/>
                              <w:color w:val="FFFFFF" w:themeColor="background1"/>
                              <w:spacing w:val="0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简历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9" type="#_x0000_t9" style="position:absolute;left:0pt;height:37.55pt;width:242.55pt;mso-position-horizontal:center;mso-position-horizontal-relative:page;mso-position-vertical:top;mso-position-vertical-relative:page;z-index:251663360;mso-width-relative:page;mso-height-relative:page;" fillcolor="#44546A [3215]" filled="t" stroked="f" coordsize="21600,21600" o:gfxdata="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BTeUTVAAAABAEAAA8AAAAAAAAAAQAgAAAAIgAAAGRycy9kb3ducmV2LnhtbFBLAQIU&#10;ABQAAAAIAIdO4kBzXVFV2gIAAJwFAAAOAAAAAAAAAAEAIAAAACQBAABkcnMvZTJvRG9jLnhtbFBL&#10;BQYAAAAABgAGAFkBAABwBgAAAAA=&#10;" adj="836">
              <v:fill on="t" focussize="0,0"/>
              <v:stroke on="f" weight="1pt" miterlimit="8" joinstyle="miter"/>
              <v:imagedata o:title=""/>
              <o:lock v:ext="edit" aspectratio="f"/>
              <v:shadow on="t" color="#FFFFFF [3216]" opacity="39321f" offset="0pt,4pt" origin="0f,0f" matrix="65536f,0f,0f,65536f"/>
              <v:textbox>
                <w:txbxContent>
                  <w:p w14:paraId="2B43D0EC">
                    <w:pPr>
                      <w:jc w:val="center"/>
                      <w:rPr>
                        <w:rFonts w:hint="eastAsia" w:ascii="宋体" w:hAnsi="宋体" w:eastAsia="宋体" w:cs="宋体"/>
                        <w:b/>
                        <w:bCs/>
                        <w:sz w:val="28"/>
                        <w:szCs w:val="36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i w:val="0"/>
                        <w:iCs w:val="0"/>
                        <w:caps/>
                        <w:smallCaps w:val="0"/>
                        <w:color w:val="FFFFFF" w:themeColor="background1"/>
                        <w:spacing w:val="0"/>
                        <w:sz w:val="40"/>
                        <w:szCs w:val="40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简历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24750" cy="231140"/>
              <wp:effectExtent l="0" t="0" r="0" b="1651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780" y="10795"/>
                        <a:ext cx="7524750" cy="23114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0">
                        <a:srgbClr val="FFFFFF"/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2000</wp14:pctHeight>
              </wp14:sizeRelV>
            </wp:anchor>
          </w:drawing>
        </mc:Choice>
        <mc:Fallback>
          <w:pict>
            <v:rect id="_x0000_s1026" o:spid="_x0000_s1026" o:spt="1" style="position:absolute;left:0pt;height:18.2pt;width:592.5pt;mso-position-horizontal:left;mso-position-horizontal-relative:page;mso-position-vertical:top;mso-position-vertical-relative:page;z-index:251661312;v-text-anchor:middle;mso-width-relative:page;mso-height-relative:page;mso-width-percent:1000;mso-height-percent:20;" fillcolor="#44546A [3215]" filled="t" stroked="f" coordsize="21600,21600" o:gfxdata="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XxMEtIAAAAFAQAADwAAAAAAAAABACAAAAAiAAAAZHJzL2Rvd25y&#10;ZXYueG1sUEsBAhQAFAAAAAgAh07iQC0Mohk9AgAAZwQAAA4AAAAAAAAAAQAgAAAAIQEAAGRycy9l&#10;Mm9Eb2MueG1sUEsFBgAAAAAGAAYAWQEAANA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YzI5ODgzMjUyYTRkYmM0MmFiMTE2NzkyYWRmZjgifQ=="/>
  </w:docVars>
  <w:rsids>
    <w:rsidRoot w:val="2C867C56"/>
    <w:rsid w:val="059D2EE7"/>
    <w:rsid w:val="0B7A075E"/>
    <w:rsid w:val="0C0B13B7"/>
    <w:rsid w:val="0C7358DA"/>
    <w:rsid w:val="0D2C7836"/>
    <w:rsid w:val="12A43F06"/>
    <w:rsid w:val="135D4838"/>
    <w:rsid w:val="139A199E"/>
    <w:rsid w:val="16B20DAC"/>
    <w:rsid w:val="17930DF4"/>
    <w:rsid w:val="1A850F54"/>
    <w:rsid w:val="1D1C78C7"/>
    <w:rsid w:val="1EC43E01"/>
    <w:rsid w:val="1F042D95"/>
    <w:rsid w:val="200A1A28"/>
    <w:rsid w:val="21022608"/>
    <w:rsid w:val="21D65D10"/>
    <w:rsid w:val="29F37C02"/>
    <w:rsid w:val="2C867C56"/>
    <w:rsid w:val="2D3C1812"/>
    <w:rsid w:val="31965500"/>
    <w:rsid w:val="31F6203D"/>
    <w:rsid w:val="36A66E5A"/>
    <w:rsid w:val="378B2AF8"/>
    <w:rsid w:val="37BE72ED"/>
    <w:rsid w:val="39D94EB6"/>
    <w:rsid w:val="3BCE5D8A"/>
    <w:rsid w:val="3C4A0F57"/>
    <w:rsid w:val="3C741179"/>
    <w:rsid w:val="428C1751"/>
    <w:rsid w:val="47581FE8"/>
    <w:rsid w:val="4B1F7F43"/>
    <w:rsid w:val="4B9975E2"/>
    <w:rsid w:val="52FD4509"/>
    <w:rsid w:val="56644F18"/>
    <w:rsid w:val="57B819BF"/>
    <w:rsid w:val="5F0D1F79"/>
    <w:rsid w:val="68E41866"/>
    <w:rsid w:val="6F9D05AB"/>
    <w:rsid w:val="723B642E"/>
    <w:rsid w:val="75546838"/>
    <w:rsid w:val="768636BE"/>
    <w:rsid w:val="7693517B"/>
    <w:rsid w:val="BAA5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简历_个人信息__标题_段落"/>
    <w:qFormat/>
    <w:uiPriority w:val="0"/>
    <w:pPr>
      <w:bidi w:val="0"/>
      <w:adjustRightInd w:val="0"/>
      <w:snapToGrid w:val="0"/>
    </w:pPr>
    <w:rPr>
      <w:rFonts w:ascii="MiSans Bold" w:hAnsi="MiSans Bold" w:eastAsia="MiSans Bold" w:cs="MiSans Bold"/>
      <w:sz w:val="24"/>
      <w:lang w:val="en-US" w:eastAsia="zh-CN"/>
    </w:rPr>
  </w:style>
  <w:style w:type="paragraph" w:customStyle="1" w:styleId="9">
    <w:name w:val="简历_个人信息_标题_文本框"/>
    <w:basedOn w:val="8"/>
    <w:qFormat/>
    <w:uiPriority w:val="0"/>
    <w:rPr>
      <w:lang w:val="en-US" w:eastAsia="zh-CN"/>
    </w:rPr>
  </w:style>
  <w:style w:type="paragraph" w:customStyle="1" w:styleId="10">
    <w:name w:val="简历_个人信息_正文_段落"/>
    <w:qFormat/>
    <w:uiPriority w:val="0"/>
    <w:pPr>
      <w:tabs>
        <w:tab w:val="left" w:pos="4620"/>
      </w:tabs>
      <w:bidi w:val="0"/>
      <w:adjustRightInd w:val="0"/>
      <w:snapToGrid w:val="0"/>
      <w:spacing w:before="50" w:beforeLines="50" w:line="240" w:lineRule="auto"/>
      <w:ind w:firstLine="228" w:firstLineChars="104"/>
    </w:pPr>
    <w:rPr>
      <w:rFonts w:ascii="MiSans" w:hAnsi="MiSans" w:eastAsia="MiSans" w:cs="MiSans"/>
      <w:color w:val="595959" w:themeColor="text1" w:themeTint="A6"/>
      <w:sz w:val="22"/>
      <w:szCs w:val="22"/>
      <w:lang w:val="en-US" w:eastAsia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简历-内容主区_大标题_文本框"/>
    <w:qFormat/>
    <w:uiPriority w:val="0"/>
    <w:pPr>
      <w:bidi w:val="0"/>
      <w:adjustRightInd w:val="0"/>
      <w:snapToGrid w:val="0"/>
    </w:pPr>
    <w:rPr>
      <w:rFonts w:ascii="MiSans Bold" w:hAnsi="MiSans Bold" w:eastAsia="MiSans Bold" w:cs="MiSans Bold"/>
      <w:sz w:val="24"/>
      <w:lang w:val="en-US" w:eastAsia="zh-CN"/>
    </w:rPr>
  </w:style>
  <w:style w:type="paragraph" w:customStyle="1" w:styleId="12">
    <w:name w:val="简历-内容主区_大标题_段落"/>
    <w:qFormat/>
    <w:uiPriority w:val="0"/>
    <w:pPr>
      <w:tabs>
        <w:tab w:val="left" w:pos="9660"/>
      </w:tabs>
      <w:bidi w:val="0"/>
    </w:pPr>
    <w:rPr>
      <w:rFonts w:ascii="MiSans" w:hAnsi="MiSans" w:eastAsia="MiSans" w:cs="MiSans"/>
      <w:color w:val="595959" w:themeColor="text1" w:themeTint="A6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3">
    <w:name w:val="简历-内容主区_正文_段落"/>
    <w:qFormat/>
    <w:uiPriority w:val="0"/>
    <w:pPr>
      <w:bidi w:val="0"/>
      <w:adjustRightInd w:val="0"/>
      <w:snapToGrid w:val="0"/>
      <w:spacing w:before="20" w:beforeLines="20" w:after="20" w:afterLines="20"/>
      <w:ind w:left="218" w:leftChars="104"/>
    </w:pPr>
    <w:rPr>
      <w:rFonts w:ascii="MiSans" w:hAnsi="MiSans" w:eastAsia="MiSans" w:cs="MiSans"/>
      <w:color w:val="595959" w:themeColor="text1" w:themeTint="A6"/>
      <w:sz w:val="22"/>
      <w:szCs w:val="22"/>
      <w:lang w:val="en-US" w:eastAsia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简历-内容主区_副标题_段落"/>
    <w:basedOn w:val="1"/>
    <w:qFormat/>
    <w:uiPriority w:val="0"/>
    <w:pPr>
      <w:tabs>
        <w:tab w:val="center" w:pos="5040"/>
        <w:tab w:val="right" w:pos="9240"/>
      </w:tabs>
      <w:spacing w:line="400" w:lineRule="exact"/>
      <w:ind w:left="634" w:leftChars="95" w:hanging="435" w:hangingChars="207"/>
    </w:pPr>
    <w:rPr>
      <w:rFonts w:ascii="MiSans" w:hAnsi="MiSans" w:eastAsia="MiSans" w:cs="MiSans"/>
      <w:b/>
      <w:bCs/>
      <w:color w:val="595959" w:themeColor="text1" w:themeTint="A6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engyaorun/Library/Containers/com.kingsoft.wpsoffice.mac/Data/C:\Users\DELL\AppData\Roaming\kingsoft\office6\templates\download\cd0b17a7a008131366879ae85090de27\&#26657;&#25307;&#38646;&#32463;&#39564;python&#23454;&#20064;&#29983;&#31616;&#21382;.doc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校招零经验python实习生简历.docx</Template>
  <Pages>2</Pages>
  <Words>499</Words>
  <Characters>674</Characters>
  <Lines>0</Lines>
  <Paragraphs>0</Paragraphs>
  <TotalTime>3</TotalTime>
  <ScaleCrop>false</ScaleCrop>
  <LinksUpToDate>false</LinksUpToDate>
  <CharactersWithSpaces>738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2024-12-20T14:29:00Z</dcterms:created>
  <dc:creator>Fes</dc:creator>
  <cp:lastModifiedBy>yaorun</cp:lastModifiedBy>
  <dcterms:modified xsi:type="dcterms:W3CDTF">2025-08-16T17:00:05Z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715BCA5D75824704990D4EB85C27DE5A_11</vt:lpwstr>
  </property>
  <property fmtid="{D5CDD505-2E9C-101B-9397-08002B2CF9AE}" pid="4" name="KSOTemplateUUID">
    <vt:lpwstr>v1.0_mb_thzYOwkcPtvR2RhDsA9JgA==</vt:lpwstr>
  </property>
  <property fmtid="{D5CDD505-2E9C-101B-9397-08002B2CF9AE}" pid="5" name="KSOTemplateDocerSaveRecord">
    <vt:lpwstr>eyJoZGlkIjoiZWYzZGVmOGVhZGY3ZGEwZTYxNDhlMzQwMzVmODA2MmQiLCJ1c2VySWQiOiIzNDU0MjA4ODYifQ==</vt:lpwstr>
  </property>
</Properties>
</file>